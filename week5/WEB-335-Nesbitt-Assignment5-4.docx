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6C4F311C" w:rsidR="00E81978" w:rsidRDefault="007E6D65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A3658C">
            <w:t>5.</w:t>
          </w:r>
          <w:r w:rsidR="00415553">
            <w:t>4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7A3E10B7" w:rsidR="0075362E" w:rsidRDefault="005C7460" w:rsidP="00B823AA">
      <w:pPr>
        <w:pStyle w:val="Title2"/>
      </w:pPr>
      <w:r>
        <w:t>7</w:t>
      </w:r>
      <w:r w:rsidR="0075362E">
        <w:t>/</w:t>
      </w:r>
      <w:r w:rsidR="00C076B0">
        <w:t>21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32E75B11" w:rsidR="005C7460" w:rsidRDefault="00415553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709D72FD" wp14:editId="28C525E5">
            <wp:extent cx="5943600" cy="1011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A123" w14:textId="4F9D981C" w:rsidR="00A3658C" w:rsidRDefault="00415553" w:rsidP="00BF4E9E">
      <w:pPr>
        <w:pStyle w:val="Title2"/>
      </w:pPr>
      <w:r>
        <w:rPr>
          <w:noProof/>
        </w:rPr>
        <w:drawing>
          <wp:inline distT="0" distB="0" distL="0" distR="0" wp14:anchorId="31B608B8" wp14:editId="5987F3B7">
            <wp:extent cx="5829300" cy="54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41D6" w14:textId="4D880E56" w:rsidR="00415553" w:rsidRDefault="00415553" w:rsidP="00BF4E9E">
      <w:pPr>
        <w:pStyle w:val="Title2"/>
      </w:pPr>
      <w:r>
        <w:rPr>
          <w:noProof/>
        </w:rPr>
        <w:drawing>
          <wp:inline distT="0" distB="0" distL="0" distR="0" wp14:anchorId="779ADBB2" wp14:editId="5E4F3F2A">
            <wp:extent cx="5943600" cy="820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2FAC" w14:textId="0DB95C48" w:rsidR="00A3658C" w:rsidRDefault="00A3658C" w:rsidP="00BF4E9E">
      <w:pPr>
        <w:pStyle w:val="Title2"/>
      </w:pPr>
    </w:p>
    <w:p w14:paraId="25B4BFA7" w14:textId="45125C36" w:rsidR="0048215D" w:rsidRDefault="0048215D" w:rsidP="00BF4E9E">
      <w:pPr>
        <w:pStyle w:val="Title2"/>
      </w:pPr>
    </w:p>
    <w:p w14:paraId="5D10505E" w14:textId="6C6855A9" w:rsidR="005E0371" w:rsidRDefault="005E0371" w:rsidP="00BF4E9E">
      <w:pPr>
        <w:pStyle w:val="Title2"/>
      </w:pPr>
    </w:p>
    <w:p w14:paraId="3EA862B9" w14:textId="79AB309F" w:rsidR="00CC6BBA" w:rsidRDefault="00CC6BBA" w:rsidP="00CC6BBA">
      <w:pPr>
        <w:pStyle w:val="Title2"/>
        <w:jc w:val="left"/>
      </w:pPr>
    </w:p>
    <w:p w14:paraId="1C55B7C1" w14:textId="37754A42" w:rsidR="00CC6BBA" w:rsidRDefault="00CC6BBA" w:rsidP="00CC6BBA">
      <w:pPr>
        <w:pStyle w:val="Title2"/>
        <w:jc w:val="left"/>
      </w:pPr>
    </w:p>
    <w:p w14:paraId="00A742E1" w14:textId="29AEA19E" w:rsidR="005E0371" w:rsidRPr="006A7B24" w:rsidRDefault="005E0371" w:rsidP="00BF4E9E">
      <w:pPr>
        <w:pStyle w:val="Title2"/>
      </w:pPr>
    </w:p>
    <w:sectPr w:rsidR="005E0371" w:rsidRPr="006A7B24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3E16E" w14:textId="77777777" w:rsidR="007E6D65" w:rsidRDefault="007E6D65">
      <w:pPr>
        <w:spacing w:line="240" w:lineRule="auto"/>
      </w:pPr>
      <w:r>
        <w:separator/>
      </w:r>
    </w:p>
    <w:p w14:paraId="469C052A" w14:textId="77777777" w:rsidR="007E6D65" w:rsidRDefault="007E6D65"/>
  </w:endnote>
  <w:endnote w:type="continuationSeparator" w:id="0">
    <w:p w14:paraId="222460BB" w14:textId="77777777" w:rsidR="007E6D65" w:rsidRDefault="007E6D65">
      <w:pPr>
        <w:spacing w:line="240" w:lineRule="auto"/>
      </w:pPr>
      <w:r>
        <w:continuationSeparator/>
      </w:r>
    </w:p>
    <w:p w14:paraId="689FBCB3" w14:textId="77777777" w:rsidR="007E6D65" w:rsidRDefault="007E6D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2A86D" w14:textId="77777777" w:rsidR="007E6D65" w:rsidRDefault="007E6D65">
      <w:pPr>
        <w:spacing w:line="240" w:lineRule="auto"/>
      </w:pPr>
      <w:r>
        <w:separator/>
      </w:r>
    </w:p>
    <w:p w14:paraId="591412B8" w14:textId="77777777" w:rsidR="007E6D65" w:rsidRDefault="007E6D65"/>
  </w:footnote>
  <w:footnote w:type="continuationSeparator" w:id="0">
    <w:p w14:paraId="2D6B1563" w14:textId="77777777" w:rsidR="007E6D65" w:rsidRDefault="007E6D65">
      <w:pPr>
        <w:spacing w:line="240" w:lineRule="auto"/>
      </w:pPr>
      <w:r>
        <w:continuationSeparator/>
      </w:r>
    </w:p>
    <w:p w14:paraId="00204D83" w14:textId="77777777" w:rsidR="007E6D65" w:rsidRDefault="007E6D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6E55C5AC" w:rsidR="006A2BF0" w:rsidRDefault="007E6D65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15553">
          <w:rPr>
            <w:rStyle w:val="Strong"/>
          </w:rPr>
          <w:t>ASSIGNMENT 5.4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4E8D3D9E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A3658C">
          <w:rPr>
            <w:rFonts w:asciiTheme="majorHAnsi" w:eastAsiaTheme="majorEastAsia" w:hAnsiTheme="majorHAnsi" w:cstheme="majorBidi"/>
          </w:rPr>
          <w:t>5.</w:t>
        </w:r>
        <w:r w:rsidR="00415553">
          <w:rPr>
            <w:rFonts w:asciiTheme="majorHAnsi" w:eastAsiaTheme="majorEastAsia" w:hAnsiTheme="majorHAnsi" w:cstheme="majorBidi"/>
          </w:rPr>
          <w:t>4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E77B6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15553"/>
    <w:rsid w:val="00447F2B"/>
    <w:rsid w:val="004643B7"/>
    <w:rsid w:val="0048215D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351C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E6D65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8E767A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3658C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3F2D"/>
    <w:rsid w:val="00D14FFE"/>
    <w:rsid w:val="00D2267F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63549"/>
    <w:rsid w:val="001A7F1E"/>
    <w:rsid w:val="001B6FB9"/>
    <w:rsid w:val="00307EDB"/>
    <w:rsid w:val="003761AB"/>
    <w:rsid w:val="003D0153"/>
    <w:rsid w:val="004D0FD5"/>
    <w:rsid w:val="005F4DEF"/>
    <w:rsid w:val="006B1900"/>
    <w:rsid w:val="006F6BAC"/>
    <w:rsid w:val="0073303C"/>
    <w:rsid w:val="00784A0C"/>
    <w:rsid w:val="007E61F7"/>
    <w:rsid w:val="00847AF8"/>
    <w:rsid w:val="00894AD9"/>
    <w:rsid w:val="00B50CE0"/>
    <w:rsid w:val="00CB0B09"/>
    <w:rsid w:val="00CB1723"/>
    <w:rsid w:val="00CE3552"/>
    <w:rsid w:val="00D10FF0"/>
    <w:rsid w:val="00D804FB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5.4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37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5.4</dc:title>
  <dc:subject/>
  <dc:creator>michelle</dc:creator>
  <cp:keywords/>
  <dc:description/>
  <cp:lastModifiedBy>Michelle Nesbitt</cp:lastModifiedBy>
  <cp:revision>12</cp:revision>
  <cp:lastPrinted>2018-01-31T15:24:00Z</cp:lastPrinted>
  <dcterms:created xsi:type="dcterms:W3CDTF">2020-07-19T11:47:00Z</dcterms:created>
  <dcterms:modified xsi:type="dcterms:W3CDTF">2020-08-05T23:02:00Z</dcterms:modified>
</cp:coreProperties>
</file>
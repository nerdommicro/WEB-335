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606D2DD7" w:rsidR="00E81978" w:rsidRDefault="004128CC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BA23B3">
            <w:t>3</w:t>
          </w:r>
          <w:r w:rsidR="00901F9B">
            <w:t>.</w:t>
          </w:r>
          <w:r w:rsidR="007C6B19">
            <w:t>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586EDB22" w:rsidR="0075362E" w:rsidRDefault="005C7460" w:rsidP="00B823AA">
      <w:pPr>
        <w:pStyle w:val="Title2"/>
      </w:pPr>
      <w:r>
        <w:t>7</w:t>
      </w:r>
      <w:r w:rsidR="0075362E">
        <w:t>/</w:t>
      </w:r>
      <w:r w:rsidR="00901F9B">
        <w:t>1</w:t>
      </w:r>
      <w:r w:rsidR="00E71832">
        <w:t>9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560D852B" w:rsidR="005C7460" w:rsidRDefault="005C7460" w:rsidP="00BF4E9E">
      <w:pPr>
        <w:pStyle w:val="Title2"/>
      </w:pPr>
    </w:p>
    <w:p w14:paraId="5D10505E" w14:textId="04704011" w:rsidR="005E0371" w:rsidRDefault="005E0371" w:rsidP="00BF4E9E">
      <w:pPr>
        <w:pStyle w:val="Title2"/>
      </w:pPr>
    </w:p>
    <w:p w14:paraId="1B24259F" w14:textId="4C323AD6" w:rsidR="00447F2B" w:rsidRDefault="00447F2B" w:rsidP="007C6B19">
      <w:pPr>
        <w:pStyle w:val="Title2"/>
        <w:numPr>
          <w:ilvl w:val="0"/>
          <w:numId w:val="22"/>
        </w:numPr>
        <w:jc w:val="left"/>
      </w:pPr>
      <w:r>
        <w:t xml:space="preserve">A </w:t>
      </w:r>
      <w:r w:rsidR="007C6B19">
        <w:t>book can have many authors.</w:t>
      </w:r>
    </w:p>
    <w:p w14:paraId="3EA862B9" w14:textId="046AB8A7" w:rsidR="00CC6BBA" w:rsidRDefault="007C6B19" w:rsidP="00CC6BBA">
      <w:pPr>
        <w:pStyle w:val="Title2"/>
        <w:numPr>
          <w:ilvl w:val="0"/>
          <w:numId w:val="22"/>
        </w:numPr>
        <w:jc w:val="left"/>
      </w:pPr>
      <w:r>
        <w:t xml:space="preserve">A book </w:t>
      </w:r>
      <w:r w:rsidR="00FC503A">
        <w:t>can have many</w:t>
      </w:r>
      <w:r>
        <w:t xml:space="preserve"> publisher</w:t>
      </w:r>
      <w:r w:rsidR="00FC503A">
        <w:t>s</w:t>
      </w:r>
      <w:r>
        <w:t>.</w:t>
      </w:r>
    </w:p>
    <w:p w14:paraId="0D3A8363" w14:textId="216B34E4" w:rsidR="00A6511B" w:rsidRDefault="00A6511B" w:rsidP="00A6511B">
      <w:pPr>
        <w:pStyle w:val="Title2"/>
        <w:ind w:left="720"/>
        <w:jc w:val="left"/>
      </w:pPr>
      <w:r>
        <w:rPr>
          <w:noProof/>
        </w:rPr>
        <w:drawing>
          <wp:inline distT="0" distB="0" distL="0" distR="0" wp14:anchorId="28D8D470" wp14:editId="2C3ACBA8">
            <wp:extent cx="561975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335-Nesbitt-Assignment3-3-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44E5" w14:textId="71B1DB5A" w:rsidR="00D63B27" w:rsidRDefault="00D63B27" w:rsidP="00D63B27">
      <w:pPr>
        <w:pStyle w:val="Title2"/>
        <w:jc w:val="left"/>
      </w:pPr>
      <w:r>
        <w:rPr>
          <w:noProof/>
        </w:rPr>
        <w:lastRenderedPageBreak/>
        <w:drawing>
          <wp:inline distT="0" distB="0" distL="0" distR="0" wp14:anchorId="3FB349D1" wp14:editId="4CEF4737">
            <wp:extent cx="594360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335-Nesbitt-Assignment3-3-N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7C1" w14:textId="3AB31CF5" w:rsidR="00CC6BBA" w:rsidRDefault="00CC6BBA" w:rsidP="00CC6BBA">
      <w:pPr>
        <w:pStyle w:val="Title2"/>
        <w:jc w:val="left"/>
      </w:pPr>
    </w:p>
    <w:p w14:paraId="00A742E1" w14:textId="310CA049" w:rsidR="005E0371" w:rsidRPr="006A7B24" w:rsidRDefault="008D2E90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4C6DCF62" wp14:editId="09EDE668">
            <wp:extent cx="5550185" cy="521361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335-Nesbitt-Assignment3-3-J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2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71" w:rsidRPr="006A7B2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DAA73" w14:textId="77777777" w:rsidR="004128CC" w:rsidRDefault="004128CC">
      <w:pPr>
        <w:spacing w:line="240" w:lineRule="auto"/>
      </w:pPr>
      <w:r>
        <w:separator/>
      </w:r>
    </w:p>
    <w:p w14:paraId="61F0C256" w14:textId="77777777" w:rsidR="004128CC" w:rsidRDefault="004128CC"/>
  </w:endnote>
  <w:endnote w:type="continuationSeparator" w:id="0">
    <w:p w14:paraId="29E204FB" w14:textId="77777777" w:rsidR="004128CC" w:rsidRDefault="004128CC">
      <w:pPr>
        <w:spacing w:line="240" w:lineRule="auto"/>
      </w:pPr>
      <w:r>
        <w:continuationSeparator/>
      </w:r>
    </w:p>
    <w:p w14:paraId="5EE5E82C" w14:textId="77777777" w:rsidR="004128CC" w:rsidRDefault="004128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8945C" w14:textId="77777777" w:rsidR="004128CC" w:rsidRDefault="004128CC">
      <w:pPr>
        <w:spacing w:line="240" w:lineRule="auto"/>
      </w:pPr>
      <w:r>
        <w:separator/>
      </w:r>
    </w:p>
    <w:p w14:paraId="59806C6E" w14:textId="77777777" w:rsidR="004128CC" w:rsidRDefault="004128CC"/>
  </w:footnote>
  <w:footnote w:type="continuationSeparator" w:id="0">
    <w:p w14:paraId="7AD9A1EF" w14:textId="77777777" w:rsidR="004128CC" w:rsidRDefault="004128CC">
      <w:pPr>
        <w:spacing w:line="240" w:lineRule="auto"/>
      </w:pPr>
      <w:r>
        <w:continuationSeparator/>
      </w:r>
    </w:p>
    <w:p w14:paraId="0A2635E7" w14:textId="77777777" w:rsidR="004128CC" w:rsidRDefault="004128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73606C3A" w:rsidR="006A2BF0" w:rsidRDefault="004128C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C6B19">
          <w:rPr>
            <w:rStyle w:val="Strong"/>
          </w:rPr>
          <w:t>ASSIGNMENT 3.3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4D6F0AE9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BA23B3">
          <w:rPr>
            <w:rFonts w:asciiTheme="majorHAnsi" w:eastAsiaTheme="majorEastAsia" w:hAnsiTheme="majorHAnsi" w:cstheme="majorBidi"/>
          </w:rPr>
          <w:t>3.</w:t>
        </w:r>
        <w:r w:rsidR="007C6B19">
          <w:rPr>
            <w:rFonts w:asciiTheme="majorHAnsi" w:eastAsiaTheme="majorEastAsia" w:hAnsiTheme="majorHAnsi" w:cstheme="majorBidi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4D8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28CC"/>
    <w:rsid w:val="00447F2B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AE5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C6B19"/>
    <w:rsid w:val="007F2D17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E90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6511B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63B2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4F68"/>
    <w:rsid w:val="00FC503A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082FE3"/>
    <w:rsid w:val="001A7F1E"/>
    <w:rsid w:val="001B6FB9"/>
    <w:rsid w:val="00307EDB"/>
    <w:rsid w:val="003761AB"/>
    <w:rsid w:val="003D0153"/>
    <w:rsid w:val="004D0FD5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3.3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35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3.3</dc:title>
  <dc:subject/>
  <dc:creator>michelle</dc:creator>
  <cp:keywords/>
  <dc:description/>
  <cp:lastModifiedBy>Michelle Nesbitt</cp:lastModifiedBy>
  <cp:revision>8</cp:revision>
  <cp:lastPrinted>2018-01-31T15:24:00Z</cp:lastPrinted>
  <dcterms:created xsi:type="dcterms:W3CDTF">2020-07-19T12:29:00Z</dcterms:created>
  <dcterms:modified xsi:type="dcterms:W3CDTF">2020-07-19T13:04:00Z</dcterms:modified>
</cp:coreProperties>
</file>
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5CAD75CE" w:rsidR="00E81978" w:rsidRDefault="00092FC2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BA23B3">
            <w:t>3</w:t>
          </w:r>
          <w:r w:rsidR="00901F9B">
            <w:t>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586EDB22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</w:t>
      </w:r>
      <w:r w:rsidR="00E71832">
        <w:t>9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560D852B" w:rsidR="005C7460" w:rsidRDefault="005C7460" w:rsidP="00BF4E9E">
      <w:pPr>
        <w:pStyle w:val="Title2"/>
      </w:pPr>
    </w:p>
    <w:p w14:paraId="5D10505E" w14:textId="0AA28FE3" w:rsidR="005E0371" w:rsidRDefault="00447F2B" w:rsidP="00BF4E9E">
      <w:pPr>
        <w:pStyle w:val="Title2"/>
      </w:pPr>
      <w:r w:rsidRPr="00447F2B">
        <w:drawing>
          <wp:inline distT="0" distB="0" distL="0" distR="0" wp14:anchorId="1976AFE3" wp14:editId="2D28642E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D2A" w14:textId="3B30B2C9" w:rsidR="005E0371" w:rsidRDefault="00447F2B" w:rsidP="00447F2B">
      <w:pPr>
        <w:pStyle w:val="Title2"/>
        <w:numPr>
          <w:ilvl w:val="0"/>
          <w:numId w:val="22"/>
        </w:numPr>
        <w:jc w:val="left"/>
      </w:pPr>
      <w:r>
        <w:t>A user can have many roles.</w:t>
      </w:r>
    </w:p>
    <w:p w14:paraId="0C5FD773" w14:textId="7EC8A07D" w:rsidR="00447F2B" w:rsidRDefault="00447F2B" w:rsidP="00447F2B">
      <w:pPr>
        <w:pStyle w:val="Title2"/>
        <w:numPr>
          <w:ilvl w:val="0"/>
          <w:numId w:val="22"/>
        </w:numPr>
        <w:jc w:val="left"/>
      </w:pPr>
      <w:r>
        <w:t>A role can be linked to many users.</w:t>
      </w:r>
    </w:p>
    <w:p w14:paraId="71C1D1B8" w14:textId="54C1EC4D" w:rsidR="00447F2B" w:rsidRDefault="00447F2B" w:rsidP="00447F2B">
      <w:pPr>
        <w:pStyle w:val="Title2"/>
        <w:numPr>
          <w:ilvl w:val="0"/>
          <w:numId w:val="22"/>
        </w:numPr>
        <w:jc w:val="left"/>
      </w:pPr>
      <w:r>
        <w:t>A permission can be linked to many roles.</w:t>
      </w:r>
    </w:p>
    <w:p w14:paraId="6F45148F" w14:textId="20243C48" w:rsidR="00447F2B" w:rsidRDefault="00447F2B" w:rsidP="00447F2B">
      <w:pPr>
        <w:pStyle w:val="Title2"/>
        <w:numPr>
          <w:ilvl w:val="0"/>
          <w:numId w:val="22"/>
        </w:numPr>
        <w:jc w:val="left"/>
      </w:pPr>
      <w:r>
        <w:t>A role can have many permissions.</w:t>
      </w:r>
    </w:p>
    <w:p w14:paraId="1B24259F" w14:textId="260F93DE" w:rsidR="00447F2B" w:rsidRDefault="00447F2B" w:rsidP="00447F2B">
      <w:pPr>
        <w:pStyle w:val="Title2"/>
        <w:numPr>
          <w:ilvl w:val="0"/>
          <w:numId w:val="22"/>
        </w:numPr>
        <w:jc w:val="left"/>
      </w:pPr>
      <w:r>
        <w:t>A user can have many permissions.</w:t>
      </w:r>
    </w:p>
    <w:p w14:paraId="3EA862B9" w14:textId="5CE01A16" w:rsidR="00CC6BBA" w:rsidRDefault="00CC6BBA" w:rsidP="00CC6BBA">
      <w:pPr>
        <w:pStyle w:val="Title2"/>
        <w:jc w:val="left"/>
      </w:pPr>
    </w:p>
    <w:p w14:paraId="1C55B7C1" w14:textId="5230450E" w:rsidR="00CC6BBA" w:rsidRDefault="00253FEE" w:rsidP="00CC6BBA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20D600DB" wp14:editId="26FF600F">
            <wp:extent cx="5943600" cy="7599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335-Nesbitt-Assignment3-2-J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E1" w14:textId="5FBAAFA4" w:rsidR="005E0371" w:rsidRPr="006A7B24" w:rsidRDefault="005E0371" w:rsidP="00BF4E9E">
      <w:pPr>
        <w:pStyle w:val="Title2"/>
      </w:pPr>
    </w:p>
    <w:sectPr w:rsidR="005E0371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CD4E" w14:textId="77777777" w:rsidR="00092FC2" w:rsidRDefault="00092FC2">
      <w:pPr>
        <w:spacing w:line="240" w:lineRule="auto"/>
      </w:pPr>
      <w:r>
        <w:separator/>
      </w:r>
    </w:p>
    <w:p w14:paraId="673017C7" w14:textId="77777777" w:rsidR="00092FC2" w:rsidRDefault="00092FC2"/>
  </w:endnote>
  <w:endnote w:type="continuationSeparator" w:id="0">
    <w:p w14:paraId="021BC3E2" w14:textId="77777777" w:rsidR="00092FC2" w:rsidRDefault="00092FC2">
      <w:pPr>
        <w:spacing w:line="240" w:lineRule="auto"/>
      </w:pPr>
      <w:r>
        <w:continuationSeparator/>
      </w:r>
    </w:p>
    <w:p w14:paraId="7E366F05" w14:textId="77777777" w:rsidR="00092FC2" w:rsidRDefault="00092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4C52F" w14:textId="77777777" w:rsidR="00092FC2" w:rsidRDefault="00092FC2">
      <w:pPr>
        <w:spacing w:line="240" w:lineRule="auto"/>
      </w:pPr>
      <w:r>
        <w:separator/>
      </w:r>
    </w:p>
    <w:p w14:paraId="64ED89B1" w14:textId="77777777" w:rsidR="00092FC2" w:rsidRDefault="00092FC2"/>
  </w:footnote>
  <w:footnote w:type="continuationSeparator" w:id="0">
    <w:p w14:paraId="2889F69C" w14:textId="77777777" w:rsidR="00092FC2" w:rsidRDefault="00092FC2">
      <w:pPr>
        <w:spacing w:line="240" w:lineRule="auto"/>
      </w:pPr>
      <w:r>
        <w:continuationSeparator/>
      </w:r>
    </w:p>
    <w:p w14:paraId="4FC67897" w14:textId="77777777" w:rsidR="00092FC2" w:rsidRDefault="00092F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76080923" w:rsidR="006A2BF0" w:rsidRDefault="00092FC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A23B3">
          <w:rPr>
            <w:rStyle w:val="Strong"/>
          </w:rPr>
          <w:t>ASSIGNMENT 3.2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631F68A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BA23B3">
          <w:rPr>
            <w:rFonts w:asciiTheme="majorHAnsi" w:eastAsiaTheme="majorEastAsia" w:hAnsiTheme="majorHAnsi" w:cstheme="majorBidi"/>
          </w:rPr>
          <w:t>3.2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29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3.2</dc:title>
  <dc:subject/>
  <dc:creator>michelle</dc:creator>
  <cp:keywords/>
  <dc:description/>
  <cp:lastModifiedBy>Michelle Nesbitt</cp:lastModifiedBy>
  <cp:revision>5</cp:revision>
  <cp:lastPrinted>2018-01-31T15:24:00Z</cp:lastPrinted>
  <dcterms:created xsi:type="dcterms:W3CDTF">2020-07-19T11:47:00Z</dcterms:created>
  <dcterms:modified xsi:type="dcterms:W3CDTF">2020-07-19T12:16:00Z</dcterms:modified>
</cp:coreProperties>
</file>
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04C98F40" w:rsidR="00E81978" w:rsidRDefault="002C41F3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>Assignment 1.4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00B63568" w:rsidR="0075362E" w:rsidRDefault="005C7460" w:rsidP="00B823AA">
      <w:pPr>
        <w:pStyle w:val="Title2"/>
      </w:pPr>
      <w:r>
        <w:t>7</w:t>
      </w:r>
      <w:r w:rsidR="0075362E">
        <w:t>/</w:t>
      </w:r>
      <w:r w:rsidR="003A6457">
        <w:t>4</w:t>
      </w:r>
      <w:r w:rsidR="0075362E">
        <w:t>/20</w:t>
      </w:r>
      <w:r w:rsidR="001F3D94">
        <w:t>20</w:t>
      </w:r>
    </w:p>
    <w:p w14:paraId="72204409" w14:textId="06513F69" w:rsidR="006A7B24" w:rsidRDefault="001F3D94" w:rsidP="00BF4E9E">
      <w:pPr>
        <w:pStyle w:val="Title2"/>
      </w:pPr>
      <w:r>
        <w:t xml:space="preserve">Bellevue </w:t>
      </w:r>
      <w:r w:rsidR="00913F67">
        <w:t>University -</w:t>
      </w:r>
      <w:r w:rsidR="00EA4368">
        <w:t xml:space="preserve"> </w:t>
      </w:r>
      <w:r>
        <w:t>WEB</w:t>
      </w:r>
      <w:r w:rsidR="00EA4368">
        <w:t>3</w:t>
      </w:r>
      <w:r w:rsidR="005C7460">
        <w:t>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5DDB4748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5259F840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6FD0458B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27E145EA" w:rsidR="005C7460" w:rsidRPr="006A7B24" w:rsidRDefault="00BA0200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0843F2B6" wp14:editId="512296D7">
            <wp:extent cx="5943600" cy="518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335-Nesbitt-Assignment1-4-O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7526E7" wp14:editId="41351B19">
            <wp:extent cx="5842300" cy="6801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335-Nesbitt-Assignment1-4-JS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68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460" w:rsidRPr="006A7B24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9A68A" w14:textId="77777777" w:rsidR="002C41F3" w:rsidRDefault="002C41F3">
      <w:pPr>
        <w:spacing w:line="240" w:lineRule="auto"/>
      </w:pPr>
      <w:r>
        <w:separator/>
      </w:r>
    </w:p>
    <w:p w14:paraId="62B6E45B" w14:textId="77777777" w:rsidR="002C41F3" w:rsidRDefault="002C41F3"/>
  </w:endnote>
  <w:endnote w:type="continuationSeparator" w:id="0">
    <w:p w14:paraId="09F4AD42" w14:textId="77777777" w:rsidR="002C41F3" w:rsidRDefault="002C41F3">
      <w:pPr>
        <w:spacing w:line="240" w:lineRule="auto"/>
      </w:pPr>
      <w:r>
        <w:continuationSeparator/>
      </w:r>
    </w:p>
    <w:p w14:paraId="0AA7824A" w14:textId="77777777" w:rsidR="002C41F3" w:rsidRDefault="002C41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C8402" w14:textId="77777777" w:rsidR="002C41F3" w:rsidRDefault="002C41F3">
      <w:pPr>
        <w:spacing w:line="240" w:lineRule="auto"/>
      </w:pPr>
      <w:r>
        <w:separator/>
      </w:r>
    </w:p>
    <w:p w14:paraId="7FB114B8" w14:textId="77777777" w:rsidR="002C41F3" w:rsidRDefault="002C41F3"/>
  </w:footnote>
  <w:footnote w:type="continuationSeparator" w:id="0">
    <w:p w14:paraId="663A323F" w14:textId="77777777" w:rsidR="002C41F3" w:rsidRDefault="002C41F3">
      <w:pPr>
        <w:spacing w:line="240" w:lineRule="auto"/>
      </w:pPr>
      <w:r>
        <w:continuationSeparator/>
      </w:r>
    </w:p>
    <w:p w14:paraId="61A6989D" w14:textId="77777777" w:rsidR="002C41F3" w:rsidRDefault="002C41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4E6FE99A" w:rsidR="006A2BF0" w:rsidRDefault="002C41F3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3A6457">
          <w:rPr>
            <w:rStyle w:val="Strong"/>
          </w:rPr>
          <w:t>ASSIGNMENT 1.4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56F93F5E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>ASSIGNMENT 1.</w:t>
        </w:r>
        <w:r w:rsidR="003A6457">
          <w:rPr>
            <w:rFonts w:asciiTheme="majorHAnsi" w:eastAsiaTheme="majorEastAsia" w:hAnsiTheme="majorHAnsi" w:cstheme="majorBidi"/>
          </w:rPr>
          <w:t>4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gFACN5rS0tAAAA"/>
  </w:docVars>
  <w:rsids>
    <w:rsidRoot w:val="0075362E"/>
    <w:rsid w:val="00017A76"/>
    <w:rsid w:val="00020959"/>
    <w:rsid w:val="00044EE6"/>
    <w:rsid w:val="000673F9"/>
    <w:rsid w:val="00073136"/>
    <w:rsid w:val="0007759F"/>
    <w:rsid w:val="000C049D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643B7"/>
    <w:rsid w:val="00484D6C"/>
    <w:rsid w:val="00495A46"/>
    <w:rsid w:val="004A0947"/>
    <w:rsid w:val="004A4BF7"/>
    <w:rsid w:val="004C3646"/>
    <w:rsid w:val="004D1E17"/>
    <w:rsid w:val="004D73F6"/>
    <w:rsid w:val="004E4951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7460"/>
    <w:rsid w:val="005D2163"/>
    <w:rsid w:val="005D3A03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E7229"/>
    <w:rsid w:val="0091080B"/>
    <w:rsid w:val="009114B9"/>
    <w:rsid w:val="00912484"/>
    <w:rsid w:val="00913706"/>
    <w:rsid w:val="00913F67"/>
    <w:rsid w:val="009458FC"/>
    <w:rsid w:val="00945B01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463F5"/>
    <w:rsid w:val="00B514F2"/>
    <w:rsid w:val="00B823AA"/>
    <w:rsid w:val="00B938D5"/>
    <w:rsid w:val="00BA0200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11910"/>
    <w:rsid w:val="00C13BE4"/>
    <w:rsid w:val="00C31D30"/>
    <w:rsid w:val="00C35FC5"/>
    <w:rsid w:val="00C51E7A"/>
    <w:rsid w:val="00C524C2"/>
    <w:rsid w:val="00C65DC6"/>
    <w:rsid w:val="00C70AC6"/>
    <w:rsid w:val="00C87751"/>
    <w:rsid w:val="00C94263"/>
    <w:rsid w:val="00C95DCF"/>
    <w:rsid w:val="00CD4EF4"/>
    <w:rsid w:val="00CD6E39"/>
    <w:rsid w:val="00CE30BA"/>
    <w:rsid w:val="00CF6E91"/>
    <w:rsid w:val="00D01DEE"/>
    <w:rsid w:val="00D023F1"/>
    <w:rsid w:val="00D14FFE"/>
    <w:rsid w:val="00D2267F"/>
    <w:rsid w:val="00D45696"/>
    <w:rsid w:val="00D52847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B1662"/>
    <w:rsid w:val="00FB28F7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A7F1E"/>
    <w:rsid w:val="001B6FB9"/>
    <w:rsid w:val="00307EDB"/>
    <w:rsid w:val="003761AB"/>
    <w:rsid w:val="003D0153"/>
    <w:rsid w:val="006B1900"/>
    <w:rsid w:val="006F6BAC"/>
    <w:rsid w:val="00784A0C"/>
    <w:rsid w:val="007E61F7"/>
    <w:rsid w:val="00847AF8"/>
    <w:rsid w:val="00894AD9"/>
    <w:rsid w:val="00B50CE0"/>
    <w:rsid w:val="00CB1723"/>
    <w:rsid w:val="00D10FF0"/>
    <w:rsid w:val="00ED27DC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1.4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2.3</vt:lpstr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1.4</dc:title>
  <dc:subject/>
  <dc:creator>michelle</dc:creator>
  <cp:keywords/>
  <dc:description/>
  <cp:lastModifiedBy>michelle nes</cp:lastModifiedBy>
  <cp:revision>4</cp:revision>
  <cp:lastPrinted>2018-01-31T15:24:00Z</cp:lastPrinted>
  <dcterms:created xsi:type="dcterms:W3CDTF">2020-07-04T15:12:00Z</dcterms:created>
  <dcterms:modified xsi:type="dcterms:W3CDTF">2020-07-04T15:13:00Z</dcterms:modified>
</cp:coreProperties>
</file>
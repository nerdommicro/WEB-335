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02D0E5FE" w:rsidR="00E81978" w:rsidRDefault="00767006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3A1644">
            <w:t>2.3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1F0D6E1C" w:rsidR="0075362E" w:rsidRDefault="005C7460" w:rsidP="00B823AA">
      <w:pPr>
        <w:pStyle w:val="Title2"/>
      </w:pPr>
      <w:r>
        <w:t>7</w:t>
      </w:r>
      <w:r w:rsidR="0075362E">
        <w:t>/</w:t>
      </w:r>
      <w:r w:rsidR="00901F9B">
        <w:t>11</w:t>
      </w:r>
      <w:r w:rsidR="0075362E">
        <w:t>/20</w:t>
      </w:r>
      <w:r w:rsidR="001F3D94">
        <w:t>20</w:t>
      </w:r>
    </w:p>
    <w:p w14:paraId="72204409" w14:textId="1B2F4FE4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3A1644">
        <w:t>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1119FA6B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0118908F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266E704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7745B4D0" w:rsidR="005C7460" w:rsidRPr="006A7B24" w:rsidRDefault="003A1644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480F134E" wp14:editId="0359D96D">
            <wp:extent cx="4489681" cy="52390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335-Nesbitt-Assignment2-3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8653" wp14:editId="28F6E69E">
            <wp:extent cx="5943600" cy="14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335-Nesbitt-Assignment2-3-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60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4CF8B" w14:textId="77777777" w:rsidR="00767006" w:rsidRDefault="00767006">
      <w:pPr>
        <w:spacing w:line="240" w:lineRule="auto"/>
      </w:pPr>
      <w:r>
        <w:separator/>
      </w:r>
    </w:p>
    <w:p w14:paraId="0B0AEA8E" w14:textId="77777777" w:rsidR="00767006" w:rsidRDefault="00767006"/>
  </w:endnote>
  <w:endnote w:type="continuationSeparator" w:id="0">
    <w:p w14:paraId="52BAD7F3" w14:textId="77777777" w:rsidR="00767006" w:rsidRDefault="00767006">
      <w:pPr>
        <w:spacing w:line="240" w:lineRule="auto"/>
      </w:pPr>
      <w:r>
        <w:continuationSeparator/>
      </w:r>
    </w:p>
    <w:p w14:paraId="64FB5B38" w14:textId="77777777" w:rsidR="00767006" w:rsidRDefault="00767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1A358" w14:textId="77777777" w:rsidR="00767006" w:rsidRDefault="00767006">
      <w:pPr>
        <w:spacing w:line="240" w:lineRule="auto"/>
      </w:pPr>
      <w:r>
        <w:separator/>
      </w:r>
    </w:p>
    <w:p w14:paraId="41744DFF" w14:textId="77777777" w:rsidR="00767006" w:rsidRDefault="00767006"/>
  </w:footnote>
  <w:footnote w:type="continuationSeparator" w:id="0">
    <w:p w14:paraId="43D0EF07" w14:textId="77777777" w:rsidR="00767006" w:rsidRDefault="00767006">
      <w:pPr>
        <w:spacing w:line="240" w:lineRule="auto"/>
      </w:pPr>
      <w:r>
        <w:continuationSeparator/>
      </w:r>
    </w:p>
    <w:p w14:paraId="416EC539" w14:textId="77777777" w:rsidR="00767006" w:rsidRDefault="007670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1F3D5BA7" w:rsidR="006A2BF0" w:rsidRDefault="0076700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A1644">
          <w:rPr>
            <w:rStyle w:val="Strong"/>
          </w:rPr>
          <w:t>ASSIGNMENT 2.3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7AC4485A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3A1644">
          <w:rPr>
            <w:rFonts w:asciiTheme="majorHAnsi" w:eastAsiaTheme="majorEastAsia" w:hAnsiTheme="majorHAnsi" w:cstheme="majorBidi"/>
          </w:rPr>
          <w:t>2.3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1644"/>
    <w:rsid w:val="003A4E5E"/>
    <w:rsid w:val="003A6457"/>
    <w:rsid w:val="003B1A85"/>
    <w:rsid w:val="003C6C62"/>
    <w:rsid w:val="003D4686"/>
    <w:rsid w:val="003E5F34"/>
    <w:rsid w:val="003E755C"/>
    <w:rsid w:val="003F3228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67006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75B7F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2.3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2.3</dc:title>
  <dc:subject/>
  <dc:creator>michelle</dc:creator>
  <cp:keywords/>
  <dc:description/>
  <cp:lastModifiedBy>Michelle Nesbitt</cp:lastModifiedBy>
  <cp:revision>4</cp:revision>
  <cp:lastPrinted>2018-01-31T15:24:00Z</cp:lastPrinted>
  <dcterms:created xsi:type="dcterms:W3CDTF">2020-07-17T10:42:00Z</dcterms:created>
  <dcterms:modified xsi:type="dcterms:W3CDTF">2020-07-22T15:00:00Z</dcterms:modified>
</cp:coreProperties>
</file>
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FC3FD" w14:textId="2C5025B2" w:rsidR="00E81978" w:rsidRDefault="00520867">
      <w:pPr>
        <w:pStyle w:val="Title"/>
      </w:pPr>
      <w:sdt>
        <w:sdtPr>
          <w:alias w:val="Title:"/>
          <w:tag w:val="Title:"/>
          <w:id w:val="726351117"/>
          <w:placeholder>
            <w:docPart w:val="DC39C156ED1A4841B3015B3C1A767F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A6457">
            <w:t xml:space="preserve">Assignment </w:t>
          </w:r>
          <w:r w:rsidR="00901F9B">
            <w:t>2.2</w:t>
          </w:r>
        </w:sdtContent>
      </w:sdt>
    </w:p>
    <w:p w14:paraId="109EBBB9" w14:textId="5EC57F88" w:rsidR="00B823AA" w:rsidRDefault="0075362E" w:rsidP="00B823AA">
      <w:pPr>
        <w:pStyle w:val="Title2"/>
      </w:pPr>
      <w:r>
        <w:t>Michelle Nesbitt</w:t>
      </w:r>
    </w:p>
    <w:p w14:paraId="34945098" w14:textId="1F0D6E1C" w:rsidR="0075362E" w:rsidRDefault="005C7460" w:rsidP="00B823AA">
      <w:pPr>
        <w:pStyle w:val="Title2"/>
      </w:pPr>
      <w:r>
        <w:t>7</w:t>
      </w:r>
      <w:r w:rsidR="0075362E">
        <w:t>/</w:t>
      </w:r>
      <w:r w:rsidR="00901F9B">
        <w:t>11</w:t>
      </w:r>
      <w:r w:rsidR="0075362E">
        <w:t>/20</w:t>
      </w:r>
      <w:r w:rsidR="001F3D94">
        <w:t>20</w:t>
      </w:r>
    </w:p>
    <w:p w14:paraId="72204409" w14:textId="06513F69" w:rsidR="006A7B24" w:rsidRDefault="001F3D94" w:rsidP="00BF4E9E">
      <w:pPr>
        <w:pStyle w:val="Title2"/>
      </w:pPr>
      <w:r>
        <w:t xml:space="preserve">Bellevue </w:t>
      </w:r>
      <w:r w:rsidR="00913F67">
        <w:t>University -</w:t>
      </w:r>
      <w:r w:rsidR="00EA4368">
        <w:t xml:space="preserve"> </w:t>
      </w:r>
      <w:r>
        <w:t>WEB</w:t>
      </w:r>
      <w:r w:rsidR="00EA4368">
        <w:t>3</w:t>
      </w:r>
      <w:r w:rsidR="005C7460">
        <w:t>35</w:t>
      </w:r>
      <w:r w:rsidR="0075362E">
        <w:br/>
      </w:r>
    </w:p>
    <w:p w14:paraId="2FD29F67" w14:textId="3E39FA20" w:rsidR="00BF4E9E" w:rsidRDefault="00BF4E9E" w:rsidP="00BF4E9E">
      <w:pPr>
        <w:pStyle w:val="Title2"/>
      </w:pPr>
    </w:p>
    <w:p w14:paraId="513D70F2" w14:textId="3D22CD27" w:rsidR="00BF4E9E" w:rsidRDefault="00BF4E9E" w:rsidP="00BF4E9E">
      <w:pPr>
        <w:pStyle w:val="Title2"/>
      </w:pPr>
    </w:p>
    <w:p w14:paraId="7B2537D1" w14:textId="391AA1E2" w:rsidR="00BF4E9E" w:rsidRDefault="00901F9B" w:rsidP="00BF4E9E">
      <w:pPr>
        <w:pStyle w:val="Title2"/>
      </w:pPr>
      <w:r>
        <w:rPr>
          <w:noProof/>
        </w:rPr>
        <w:drawing>
          <wp:inline distT="0" distB="0" distL="0" distR="0" wp14:anchorId="49B1E151" wp14:editId="74E309FA">
            <wp:extent cx="6553537" cy="972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335-Nesbitt-Assignment2-2-JS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537" cy="97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C126A1" wp14:editId="4502B594">
            <wp:extent cx="1019175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335-Nesbitt-Assignment2-2-OR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86D3" w14:textId="06231530" w:rsidR="00BF4E9E" w:rsidRDefault="00BF4E9E" w:rsidP="00BF4E9E">
      <w:pPr>
        <w:pStyle w:val="Title2"/>
      </w:pPr>
    </w:p>
    <w:p w14:paraId="0AF07F53" w14:textId="47513F0F" w:rsidR="00BF4E9E" w:rsidRDefault="00BF4E9E" w:rsidP="00BF4E9E">
      <w:pPr>
        <w:pStyle w:val="Title2"/>
      </w:pPr>
    </w:p>
    <w:p w14:paraId="12ED0D3A" w14:textId="2B211754" w:rsidR="00BF4E9E" w:rsidRDefault="00BF4E9E" w:rsidP="00BF4E9E">
      <w:pPr>
        <w:pStyle w:val="Title2"/>
      </w:pPr>
    </w:p>
    <w:p w14:paraId="2F88C044" w14:textId="2C44C6DF" w:rsidR="00BF4E9E" w:rsidRDefault="00BF4E9E" w:rsidP="00BF4E9E">
      <w:pPr>
        <w:pStyle w:val="Title2"/>
      </w:pPr>
    </w:p>
    <w:p w14:paraId="658E2E81" w14:textId="1A9AEE5F" w:rsidR="00BF4E9E" w:rsidRDefault="00BF4E9E" w:rsidP="00BF4E9E">
      <w:pPr>
        <w:pStyle w:val="Title2"/>
      </w:pPr>
    </w:p>
    <w:p w14:paraId="44B76E61" w14:textId="4C125E19" w:rsidR="00BF4E9E" w:rsidRDefault="00BF4E9E" w:rsidP="00BF4E9E">
      <w:pPr>
        <w:pStyle w:val="Title2"/>
      </w:pPr>
    </w:p>
    <w:p w14:paraId="77B0BD45" w14:textId="5259F840" w:rsidR="00BF4E9E" w:rsidRDefault="00BF4E9E" w:rsidP="00BF4E9E">
      <w:pPr>
        <w:pStyle w:val="Title2"/>
      </w:pPr>
    </w:p>
    <w:p w14:paraId="60959693" w14:textId="65BE71BF" w:rsidR="00BF4E9E" w:rsidRDefault="00BF4E9E" w:rsidP="00BF4E9E">
      <w:pPr>
        <w:pStyle w:val="Title2"/>
      </w:pPr>
    </w:p>
    <w:p w14:paraId="561E9F40" w14:textId="6FD0458B" w:rsidR="00BF4E9E" w:rsidRDefault="00BF4E9E" w:rsidP="00BF4E9E">
      <w:pPr>
        <w:pStyle w:val="Title2"/>
      </w:pPr>
    </w:p>
    <w:p w14:paraId="2408E9E5" w14:textId="0501CE89" w:rsidR="00BF4E9E" w:rsidRDefault="00BF4E9E" w:rsidP="00BF4E9E">
      <w:pPr>
        <w:pStyle w:val="Title2"/>
      </w:pPr>
    </w:p>
    <w:p w14:paraId="315D172A" w14:textId="1BE454B7" w:rsidR="00BF4E9E" w:rsidRDefault="00BF4E9E" w:rsidP="00BF4E9E">
      <w:pPr>
        <w:pStyle w:val="Title2"/>
      </w:pPr>
    </w:p>
    <w:p w14:paraId="2192C00E" w14:textId="4A7B7FE8" w:rsidR="005C7460" w:rsidRPr="006A7B24" w:rsidRDefault="005C7460" w:rsidP="00BF4E9E">
      <w:pPr>
        <w:pStyle w:val="Title2"/>
      </w:pPr>
    </w:p>
    <w:sectPr w:rsidR="005C7460" w:rsidRPr="006A7B24">
      <w:headerReference w:type="default" r:id="rId11"/>
      <w:headerReference w:type="firs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08AD8" w14:textId="77777777" w:rsidR="00520867" w:rsidRDefault="00520867">
      <w:pPr>
        <w:spacing w:line="240" w:lineRule="auto"/>
      </w:pPr>
      <w:r>
        <w:separator/>
      </w:r>
    </w:p>
    <w:p w14:paraId="1A6B62ED" w14:textId="77777777" w:rsidR="00520867" w:rsidRDefault="00520867"/>
  </w:endnote>
  <w:endnote w:type="continuationSeparator" w:id="0">
    <w:p w14:paraId="4B5D5954" w14:textId="77777777" w:rsidR="00520867" w:rsidRDefault="00520867">
      <w:pPr>
        <w:spacing w:line="240" w:lineRule="auto"/>
      </w:pPr>
      <w:r>
        <w:continuationSeparator/>
      </w:r>
    </w:p>
    <w:p w14:paraId="5738BE76" w14:textId="77777777" w:rsidR="00520867" w:rsidRDefault="005208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2FC8A" w14:textId="77777777" w:rsidR="00520867" w:rsidRDefault="00520867">
      <w:pPr>
        <w:spacing w:line="240" w:lineRule="auto"/>
      </w:pPr>
      <w:r>
        <w:separator/>
      </w:r>
    </w:p>
    <w:p w14:paraId="459EF866" w14:textId="77777777" w:rsidR="00520867" w:rsidRDefault="00520867"/>
  </w:footnote>
  <w:footnote w:type="continuationSeparator" w:id="0">
    <w:p w14:paraId="3008D89D" w14:textId="77777777" w:rsidR="00520867" w:rsidRDefault="00520867">
      <w:pPr>
        <w:spacing w:line="240" w:lineRule="auto"/>
      </w:pPr>
      <w:r>
        <w:continuationSeparator/>
      </w:r>
    </w:p>
    <w:p w14:paraId="5E6ADCEB" w14:textId="77777777" w:rsidR="00520867" w:rsidRDefault="005208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3C716" w14:textId="4E6FE99A" w:rsidR="006A2BF0" w:rsidRDefault="00520867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103E1AAEAB854F139B80089766E3618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3A6457">
          <w:rPr>
            <w:rStyle w:val="Strong"/>
          </w:rPr>
          <w:t>ASSIGNMENT 1.4</w:t>
        </w:r>
      </w:sdtContent>
    </w:sdt>
    <w:r w:rsidR="006A2BF0">
      <w:rPr>
        <w:rStyle w:val="Strong"/>
      </w:rPr>
      <w:ptab w:relativeTo="margin" w:alignment="right" w:leader="none"/>
    </w:r>
    <w:r w:rsidR="006A2BF0">
      <w:rPr>
        <w:rStyle w:val="Strong"/>
      </w:rPr>
      <w:fldChar w:fldCharType="begin"/>
    </w:r>
    <w:r w:rsidR="006A2BF0">
      <w:rPr>
        <w:rStyle w:val="Strong"/>
      </w:rPr>
      <w:instrText xml:space="preserve"> PAGE   \* MERGEFORMAT </w:instrText>
    </w:r>
    <w:r w:rsidR="006A2BF0">
      <w:rPr>
        <w:rStyle w:val="Strong"/>
      </w:rPr>
      <w:fldChar w:fldCharType="separate"/>
    </w:r>
    <w:r w:rsidR="00233F8E">
      <w:rPr>
        <w:rStyle w:val="Strong"/>
        <w:noProof/>
      </w:rPr>
      <w:t>5</w:t>
    </w:r>
    <w:r w:rsidR="006A2BF0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DE001" w14:textId="56F93F5E" w:rsidR="006A2BF0" w:rsidRDefault="006A2BF0">
    <w:pPr>
      <w:pStyle w:val="Header"/>
      <w:rPr>
        <w:rStyle w:val="Strong"/>
      </w:rPr>
    </w:pPr>
    <w:r>
      <w:t xml:space="preserve">Running head: </w:t>
    </w:r>
    <w:sdt>
      <w:sdtPr>
        <w:rPr>
          <w:rFonts w:asciiTheme="majorHAnsi" w:eastAsiaTheme="majorEastAsia" w:hAnsiTheme="majorHAnsi" w:cstheme="majorBidi"/>
        </w:rPr>
        <w:alias w:val="Running head"/>
        <w:tag w:val=""/>
        <w:id w:val="-696842620"/>
        <w:placeholder>
          <w:docPart w:val="867F056F809140BD9DF486B6B1CB74E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5C7460">
          <w:rPr>
            <w:rFonts w:asciiTheme="majorHAnsi" w:eastAsiaTheme="majorEastAsia" w:hAnsiTheme="majorHAnsi" w:cstheme="majorBidi"/>
          </w:rPr>
          <w:t>ASSIGNMENT 1.</w:t>
        </w:r>
        <w:r w:rsidR="003A6457">
          <w:rPr>
            <w:rFonts w:asciiTheme="majorHAnsi" w:eastAsiaTheme="majorEastAsia" w:hAnsiTheme="majorHAnsi" w:cstheme="majorBidi"/>
          </w:rPr>
          <w:t>4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233F8E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3642045"/>
    <w:multiLevelType w:val="hybridMultilevel"/>
    <w:tmpl w:val="53F40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440BC5"/>
    <w:multiLevelType w:val="hybridMultilevel"/>
    <w:tmpl w:val="8BDCF5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F00755A"/>
    <w:multiLevelType w:val="multilevel"/>
    <w:tmpl w:val="BCE2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7BD47AA"/>
    <w:multiLevelType w:val="hybridMultilevel"/>
    <w:tmpl w:val="343E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34F49"/>
    <w:multiLevelType w:val="hybridMultilevel"/>
    <w:tmpl w:val="C5A4A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B21065"/>
    <w:multiLevelType w:val="hybridMultilevel"/>
    <w:tmpl w:val="47D88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9"/>
  </w:num>
  <w:num w:numId="13">
    <w:abstractNumId w:val="14"/>
  </w:num>
  <w:num w:numId="14">
    <w:abstractNumId w:val="12"/>
  </w:num>
  <w:num w:numId="15">
    <w:abstractNumId w:val="18"/>
  </w:num>
  <w:num w:numId="16">
    <w:abstractNumId w:val="13"/>
  </w:num>
  <w:num w:numId="17">
    <w:abstractNumId w:val="15"/>
  </w:num>
  <w:num w:numId="18">
    <w:abstractNumId w:val="11"/>
  </w:num>
  <w:num w:numId="19">
    <w:abstractNumId w:val="17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wsDSzNDA1Nze3NDdT0lEKTi0uzszPAykwNKgFACN5rS0tAAAA"/>
  </w:docVars>
  <w:rsids>
    <w:rsidRoot w:val="0075362E"/>
    <w:rsid w:val="00017A76"/>
    <w:rsid w:val="00020959"/>
    <w:rsid w:val="00044EE6"/>
    <w:rsid w:val="000673F9"/>
    <w:rsid w:val="00073136"/>
    <w:rsid w:val="0007759F"/>
    <w:rsid w:val="000C049D"/>
    <w:rsid w:val="000D3F41"/>
    <w:rsid w:val="000F1F12"/>
    <w:rsid w:val="0011121D"/>
    <w:rsid w:val="001227EF"/>
    <w:rsid w:val="00127EE1"/>
    <w:rsid w:val="0014249B"/>
    <w:rsid w:val="00143F06"/>
    <w:rsid w:val="00160878"/>
    <w:rsid w:val="001626EA"/>
    <w:rsid w:val="0019158B"/>
    <w:rsid w:val="001A7263"/>
    <w:rsid w:val="001B2DC3"/>
    <w:rsid w:val="001D6F91"/>
    <w:rsid w:val="001E0519"/>
    <w:rsid w:val="001E366F"/>
    <w:rsid w:val="001E7133"/>
    <w:rsid w:val="001F3319"/>
    <w:rsid w:val="001F3D94"/>
    <w:rsid w:val="001F6DE4"/>
    <w:rsid w:val="0021003B"/>
    <w:rsid w:val="00211D87"/>
    <w:rsid w:val="0022536B"/>
    <w:rsid w:val="00226213"/>
    <w:rsid w:val="00227BC1"/>
    <w:rsid w:val="00230F56"/>
    <w:rsid w:val="00233F8E"/>
    <w:rsid w:val="00252162"/>
    <w:rsid w:val="002524BD"/>
    <w:rsid w:val="0028039F"/>
    <w:rsid w:val="00284C60"/>
    <w:rsid w:val="002A1CE8"/>
    <w:rsid w:val="002A4944"/>
    <w:rsid w:val="002B2500"/>
    <w:rsid w:val="002C41F3"/>
    <w:rsid w:val="002D7739"/>
    <w:rsid w:val="002E46B8"/>
    <w:rsid w:val="002F3086"/>
    <w:rsid w:val="00301CF7"/>
    <w:rsid w:val="00312906"/>
    <w:rsid w:val="00326CDF"/>
    <w:rsid w:val="003433B7"/>
    <w:rsid w:val="00344BC2"/>
    <w:rsid w:val="00355D76"/>
    <w:rsid w:val="00355DCA"/>
    <w:rsid w:val="00361390"/>
    <w:rsid w:val="00363988"/>
    <w:rsid w:val="003639DF"/>
    <w:rsid w:val="0036406F"/>
    <w:rsid w:val="00375700"/>
    <w:rsid w:val="00375F78"/>
    <w:rsid w:val="00383FAE"/>
    <w:rsid w:val="003A4E5E"/>
    <w:rsid w:val="003A6457"/>
    <w:rsid w:val="003B1A85"/>
    <w:rsid w:val="003C6C62"/>
    <w:rsid w:val="003D4686"/>
    <w:rsid w:val="003E5F34"/>
    <w:rsid w:val="003E755C"/>
    <w:rsid w:val="003F3228"/>
    <w:rsid w:val="004643B7"/>
    <w:rsid w:val="00484D6C"/>
    <w:rsid w:val="00495A46"/>
    <w:rsid w:val="004A0947"/>
    <w:rsid w:val="004A4BF7"/>
    <w:rsid w:val="004C3646"/>
    <w:rsid w:val="004D1E17"/>
    <w:rsid w:val="004D73F6"/>
    <w:rsid w:val="004E4951"/>
    <w:rsid w:val="00520867"/>
    <w:rsid w:val="00523757"/>
    <w:rsid w:val="00524344"/>
    <w:rsid w:val="00531607"/>
    <w:rsid w:val="00551A02"/>
    <w:rsid w:val="005534FA"/>
    <w:rsid w:val="0057059D"/>
    <w:rsid w:val="00577C93"/>
    <w:rsid w:val="00580B1D"/>
    <w:rsid w:val="00583553"/>
    <w:rsid w:val="005B4CFE"/>
    <w:rsid w:val="005C7460"/>
    <w:rsid w:val="005D2163"/>
    <w:rsid w:val="005D3A03"/>
    <w:rsid w:val="005E68CF"/>
    <w:rsid w:val="005F2493"/>
    <w:rsid w:val="005F5EB3"/>
    <w:rsid w:val="00644B11"/>
    <w:rsid w:val="00682215"/>
    <w:rsid w:val="006A2BF0"/>
    <w:rsid w:val="006A5515"/>
    <w:rsid w:val="006A7B24"/>
    <w:rsid w:val="006C22D0"/>
    <w:rsid w:val="006C5B82"/>
    <w:rsid w:val="0071719F"/>
    <w:rsid w:val="00732D17"/>
    <w:rsid w:val="00735361"/>
    <w:rsid w:val="0075362E"/>
    <w:rsid w:val="00766ABE"/>
    <w:rsid w:val="007763EE"/>
    <w:rsid w:val="007827AC"/>
    <w:rsid w:val="007A4ACB"/>
    <w:rsid w:val="007B73BF"/>
    <w:rsid w:val="007F6EA1"/>
    <w:rsid w:val="008002C0"/>
    <w:rsid w:val="008012D7"/>
    <w:rsid w:val="00812070"/>
    <w:rsid w:val="00820005"/>
    <w:rsid w:val="00843F9F"/>
    <w:rsid w:val="008566E7"/>
    <w:rsid w:val="00876EDF"/>
    <w:rsid w:val="00877EFA"/>
    <w:rsid w:val="00883B5B"/>
    <w:rsid w:val="008C5323"/>
    <w:rsid w:val="008C70F8"/>
    <w:rsid w:val="008E7229"/>
    <w:rsid w:val="00901F9B"/>
    <w:rsid w:val="0091080B"/>
    <w:rsid w:val="009114B9"/>
    <w:rsid w:val="00912484"/>
    <w:rsid w:val="00913706"/>
    <w:rsid w:val="00913F67"/>
    <w:rsid w:val="009458FC"/>
    <w:rsid w:val="00945B01"/>
    <w:rsid w:val="00967223"/>
    <w:rsid w:val="00971ED1"/>
    <w:rsid w:val="00981730"/>
    <w:rsid w:val="009817BD"/>
    <w:rsid w:val="009831A9"/>
    <w:rsid w:val="00991646"/>
    <w:rsid w:val="009A6A3B"/>
    <w:rsid w:val="009B6C12"/>
    <w:rsid w:val="009D129F"/>
    <w:rsid w:val="009E7759"/>
    <w:rsid w:val="00A13120"/>
    <w:rsid w:val="00A21A93"/>
    <w:rsid w:val="00A21CA1"/>
    <w:rsid w:val="00A41E6F"/>
    <w:rsid w:val="00A43421"/>
    <w:rsid w:val="00AC33ED"/>
    <w:rsid w:val="00AD09DA"/>
    <w:rsid w:val="00AD2256"/>
    <w:rsid w:val="00AD34DF"/>
    <w:rsid w:val="00AE449C"/>
    <w:rsid w:val="00AE449D"/>
    <w:rsid w:val="00AF069F"/>
    <w:rsid w:val="00AF4FF0"/>
    <w:rsid w:val="00B02BD1"/>
    <w:rsid w:val="00B463F5"/>
    <w:rsid w:val="00B514F2"/>
    <w:rsid w:val="00B823AA"/>
    <w:rsid w:val="00B938D5"/>
    <w:rsid w:val="00BA0200"/>
    <w:rsid w:val="00BA45DB"/>
    <w:rsid w:val="00BB1A16"/>
    <w:rsid w:val="00BB5D33"/>
    <w:rsid w:val="00BB73DF"/>
    <w:rsid w:val="00BF4184"/>
    <w:rsid w:val="00BF4E9E"/>
    <w:rsid w:val="00C03202"/>
    <w:rsid w:val="00C05AFF"/>
    <w:rsid w:val="00C0601E"/>
    <w:rsid w:val="00C11910"/>
    <w:rsid w:val="00C13BE4"/>
    <w:rsid w:val="00C31D30"/>
    <w:rsid w:val="00C35FC5"/>
    <w:rsid w:val="00C51E7A"/>
    <w:rsid w:val="00C524C2"/>
    <w:rsid w:val="00C65DC6"/>
    <w:rsid w:val="00C70AC6"/>
    <w:rsid w:val="00C87751"/>
    <w:rsid w:val="00C94263"/>
    <w:rsid w:val="00C95DCF"/>
    <w:rsid w:val="00CD4EF4"/>
    <w:rsid w:val="00CD6E39"/>
    <w:rsid w:val="00CE30BA"/>
    <w:rsid w:val="00CF6E91"/>
    <w:rsid w:val="00D01DEE"/>
    <w:rsid w:val="00D023F1"/>
    <w:rsid w:val="00D14FFE"/>
    <w:rsid w:val="00D2267F"/>
    <w:rsid w:val="00D45696"/>
    <w:rsid w:val="00D52847"/>
    <w:rsid w:val="00D8095C"/>
    <w:rsid w:val="00D85B68"/>
    <w:rsid w:val="00D909BA"/>
    <w:rsid w:val="00D95835"/>
    <w:rsid w:val="00DB23F2"/>
    <w:rsid w:val="00E244AF"/>
    <w:rsid w:val="00E31A79"/>
    <w:rsid w:val="00E41175"/>
    <w:rsid w:val="00E50825"/>
    <w:rsid w:val="00E6004D"/>
    <w:rsid w:val="00E61EC8"/>
    <w:rsid w:val="00E81978"/>
    <w:rsid w:val="00EA4368"/>
    <w:rsid w:val="00EA578D"/>
    <w:rsid w:val="00EB5174"/>
    <w:rsid w:val="00F31A62"/>
    <w:rsid w:val="00F33C4D"/>
    <w:rsid w:val="00F379B7"/>
    <w:rsid w:val="00F45409"/>
    <w:rsid w:val="00F475B3"/>
    <w:rsid w:val="00F476F7"/>
    <w:rsid w:val="00F525FA"/>
    <w:rsid w:val="00F63E8C"/>
    <w:rsid w:val="00FB1662"/>
    <w:rsid w:val="00FB28F7"/>
    <w:rsid w:val="00FB4F68"/>
    <w:rsid w:val="00FC6EFA"/>
    <w:rsid w:val="00FE3C15"/>
    <w:rsid w:val="00FF2002"/>
    <w:rsid w:val="00F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8DD10"/>
  <w15:chartTrackingRefBased/>
  <w15:docId w15:val="{7C4361F5-FFF5-40E9-9E29-95CFD19C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344BC2"/>
    <w:rPr>
      <w:color w:val="5F5F5F" w:themeColor="hyperlink"/>
      <w:u w:val="single"/>
    </w:rPr>
  </w:style>
  <w:style w:type="character" w:customStyle="1" w:styleId="selectable">
    <w:name w:val="selectable"/>
    <w:basedOn w:val="DefaultParagraphFont"/>
    <w:rsid w:val="0036406F"/>
  </w:style>
  <w:style w:type="character" w:styleId="UnresolvedMention">
    <w:name w:val="Unresolved Mention"/>
    <w:basedOn w:val="DefaultParagraphFont"/>
    <w:uiPriority w:val="99"/>
    <w:semiHidden/>
    <w:unhideWhenUsed/>
    <w:rsid w:val="002253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l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C39C156ED1A4841B3015B3C1A767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4193-FD91-444E-ACF1-559BB2C61829}"/>
      </w:docPartPr>
      <w:docPartBody>
        <w:p w:rsidR="00015D93" w:rsidRDefault="006F6BAC">
          <w:pPr>
            <w:pStyle w:val="DC39C156ED1A4841B3015B3C1A767F85"/>
          </w:pPr>
          <w:r>
            <w:t>[Title Here, up to 12 Words, on One to Two Lines]</w:t>
          </w:r>
        </w:p>
      </w:docPartBody>
    </w:docPart>
    <w:docPart>
      <w:docPartPr>
        <w:name w:val="103E1AAEAB854F139B80089766E36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C7478-DEA2-47E0-982A-C065B172B5CB}"/>
      </w:docPartPr>
      <w:docPartBody>
        <w:p w:rsidR="00015D93" w:rsidRDefault="006F6BAC">
          <w:pPr>
            <w:pStyle w:val="103E1AAEAB854F139B80089766E3618B"/>
          </w:pPr>
          <w:r w:rsidRPr="005D3A03">
            <w:t>Figures title:</w:t>
          </w:r>
        </w:p>
      </w:docPartBody>
    </w:docPart>
    <w:docPart>
      <w:docPartPr>
        <w:name w:val="867F056F809140BD9DF486B6B1CB7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D42F-2C26-4540-BEF3-EE8D8196B2A9}"/>
      </w:docPartPr>
      <w:docPartBody>
        <w:p w:rsidR="00015D93" w:rsidRDefault="006F6BAC">
          <w:pPr>
            <w:pStyle w:val="867F056F809140BD9DF486B6B1CB74E0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BAC"/>
    <w:rsid w:val="000139D3"/>
    <w:rsid w:val="00015D93"/>
    <w:rsid w:val="001A7F1E"/>
    <w:rsid w:val="001B6FB9"/>
    <w:rsid w:val="00307EDB"/>
    <w:rsid w:val="003761AB"/>
    <w:rsid w:val="003D0153"/>
    <w:rsid w:val="006B1900"/>
    <w:rsid w:val="006F6BAC"/>
    <w:rsid w:val="00784A0C"/>
    <w:rsid w:val="007E61F7"/>
    <w:rsid w:val="00847AF8"/>
    <w:rsid w:val="00894AD9"/>
    <w:rsid w:val="00B50CE0"/>
    <w:rsid w:val="00CB1723"/>
    <w:rsid w:val="00D10FF0"/>
    <w:rsid w:val="00ED27DC"/>
    <w:rsid w:val="00EF1FB2"/>
    <w:rsid w:val="00FD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39C156ED1A4841B3015B3C1A767F85">
    <w:name w:val="DC39C156ED1A4841B3015B3C1A767F85"/>
  </w:style>
  <w:style w:type="paragraph" w:customStyle="1" w:styleId="8EAF900D59C9477EA6B5AD435FADBC4A">
    <w:name w:val="8EAF900D59C9477EA6B5AD435FADBC4A"/>
  </w:style>
  <w:style w:type="paragraph" w:customStyle="1" w:styleId="BACCE34EA29D4A2A835AF063030733B8">
    <w:name w:val="BACCE34EA29D4A2A835AF063030733B8"/>
  </w:style>
  <w:style w:type="paragraph" w:customStyle="1" w:styleId="BDFCDFF32927439CB35062C54E5566D5">
    <w:name w:val="BDFCDFF32927439CB35062C54E5566D5"/>
  </w:style>
  <w:style w:type="paragraph" w:customStyle="1" w:styleId="E1541D6091C2468FAD7DC143AA88546B">
    <w:name w:val="E1541D6091C2468FAD7DC143AA88546B"/>
  </w:style>
  <w:style w:type="paragraph" w:customStyle="1" w:styleId="27EE4B9EEE6043449FF9F313C166AA50">
    <w:name w:val="27EE4B9EEE6043449FF9F313C166AA5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F54BCF2F34E4E459B88033583D8EB3A">
    <w:name w:val="6F54BCF2F34E4E459B88033583D8EB3A"/>
  </w:style>
  <w:style w:type="paragraph" w:customStyle="1" w:styleId="1B69BFEEF2C2448EA193ED1911EF8AF4">
    <w:name w:val="1B69BFEEF2C2448EA193ED1911EF8AF4"/>
  </w:style>
  <w:style w:type="paragraph" w:customStyle="1" w:styleId="1540D610F3334F3E825F9E1FB74D4A36">
    <w:name w:val="1540D610F3334F3E825F9E1FB74D4A36"/>
  </w:style>
  <w:style w:type="paragraph" w:customStyle="1" w:styleId="190EF58B030C4C0183AAFC0844B16EBA">
    <w:name w:val="190EF58B030C4C0183AAFC0844B16EBA"/>
  </w:style>
  <w:style w:type="paragraph" w:customStyle="1" w:styleId="50BD34F1A4BB46379A95E19560F2A90F">
    <w:name w:val="50BD34F1A4BB46379A95E19560F2A90F"/>
  </w:style>
  <w:style w:type="paragraph" w:customStyle="1" w:styleId="5878D90715694AD8AB4DCAFC5F2A8E4F">
    <w:name w:val="5878D90715694AD8AB4DCAFC5F2A8E4F"/>
  </w:style>
  <w:style w:type="paragraph" w:customStyle="1" w:styleId="F969D4F429884CF4AFCC0601CC568BE3">
    <w:name w:val="F969D4F429884CF4AFCC0601CC568BE3"/>
  </w:style>
  <w:style w:type="paragraph" w:customStyle="1" w:styleId="B55139A437474DE58B56F554B7D6B4DD">
    <w:name w:val="B55139A437474DE58B56F554B7D6B4DD"/>
  </w:style>
  <w:style w:type="paragraph" w:customStyle="1" w:styleId="1C80C47B69B94D609B7072B431D55143">
    <w:name w:val="1C80C47B69B94D609B7072B431D55143"/>
  </w:style>
  <w:style w:type="paragraph" w:customStyle="1" w:styleId="0A8708589C44418C881F4E74D5A9A8ED">
    <w:name w:val="0A8708589C44418C881F4E74D5A9A8ED"/>
  </w:style>
  <w:style w:type="paragraph" w:customStyle="1" w:styleId="A8F7C44EA48849AD82E944C693B4D7F8">
    <w:name w:val="A8F7C44EA48849AD82E944C693B4D7F8"/>
  </w:style>
  <w:style w:type="paragraph" w:customStyle="1" w:styleId="8CE90AF92D5647D98D035099EAE6217C">
    <w:name w:val="8CE90AF92D5647D98D035099EAE6217C"/>
  </w:style>
  <w:style w:type="paragraph" w:customStyle="1" w:styleId="82711057D37342858012F7649D855524">
    <w:name w:val="82711057D37342858012F7649D855524"/>
  </w:style>
  <w:style w:type="paragraph" w:customStyle="1" w:styleId="13A643873D5F4D398593A1DD45D915E5">
    <w:name w:val="13A643873D5F4D398593A1DD45D915E5"/>
  </w:style>
  <w:style w:type="paragraph" w:customStyle="1" w:styleId="C3EBE4901CCA4ACCA62AB009EA4C7754">
    <w:name w:val="C3EBE4901CCA4ACCA62AB009EA4C7754"/>
  </w:style>
  <w:style w:type="paragraph" w:customStyle="1" w:styleId="E75554D962D94F5BB772D7CDE072257F">
    <w:name w:val="E75554D962D94F5BB772D7CDE072257F"/>
  </w:style>
  <w:style w:type="paragraph" w:customStyle="1" w:styleId="54F21ACAD21A41E685D5415EA70295AD">
    <w:name w:val="54F21ACAD21A41E685D5415EA70295AD"/>
  </w:style>
  <w:style w:type="paragraph" w:customStyle="1" w:styleId="C428F3BF9F7141ABAFC124152EFC14A7">
    <w:name w:val="C428F3BF9F7141ABAFC124152EFC14A7"/>
  </w:style>
  <w:style w:type="paragraph" w:customStyle="1" w:styleId="9117643F4E684C47B3A78D612AC7DC06">
    <w:name w:val="9117643F4E684C47B3A78D612AC7DC06"/>
  </w:style>
  <w:style w:type="paragraph" w:customStyle="1" w:styleId="360559AB8B414D75B64B14D27746C4EB">
    <w:name w:val="360559AB8B414D75B64B14D27746C4EB"/>
  </w:style>
  <w:style w:type="paragraph" w:customStyle="1" w:styleId="A9A18001F15E4CBEA289FD1A9F273F7B">
    <w:name w:val="A9A18001F15E4CBEA289FD1A9F273F7B"/>
  </w:style>
  <w:style w:type="paragraph" w:customStyle="1" w:styleId="0C735598B2714F73AB4987383959C434">
    <w:name w:val="0C735598B2714F73AB4987383959C434"/>
  </w:style>
  <w:style w:type="paragraph" w:customStyle="1" w:styleId="5B92BFCA17A249ADB627C99042E091E8">
    <w:name w:val="5B92BFCA17A249ADB627C99042E091E8"/>
  </w:style>
  <w:style w:type="paragraph" w:customStyle="1" w:styleId="4C103A2BD5A646F98D4CCA2A8AF33BBE">
    <w:name w:val="4C103A2BD5A646F98D4CCA2A8AF33BBE"/>
  </w:style>
  <w:style w:type="paragraph" w:customStyle="1" w:styleId="A2522D17ECFF4EADA517893C23158736">
    <w:name w:val="A2522D17ECFF4EADA517893C23158736"/>
  </w:style>
  <w:style w:type="paragraph" w:customStyle="1" w:styleId="0EAEE8D387824DCC9ACF0A693A9CA2E2">
    <w:name w:val="0EAEE8D387824DCC9ACF0A693A9CA2E2"/>
  </w:style>
  <w:style w:type="paragraph" w:customStyle="1" w:styleId="E77ED9ABFCDD47789111D40125C86C4E">
    <w:name w:val="E77ED9ABFCDD47789111D40125C86C4E"/>
  </w:style>
  <w:style w:type="paragraph" w:customStyle="1" w:styleId="8307E685B26245378A81AA0C9EED0072">
    <w:name w:val="8307E685B26245378A81AA0C9EED0072"/>
  </w:style>
  <w:style w:type="paragraph" w:customStyle="1" w:styleId="4D173AF09AF7402B8F2787833DC77F2D">
    <w:name w:val="4D173AF09AF7402B8F2787833DC77F2D"/>
  </w:style>
  <w:style w:type="paragraph" w:customStyle="1" w:styleId="7F3A4E66D0874854B1EBE58C915A0B12">
    <w:name w:val="7F3A4E66D0874854B1EBE58C915A0B12"/>
  </w:style>
  <w:style w:type="paragraph" w:customStyle="1" w:styleId="DFE7D4636ED84A7F9109EEC4EF67A64B">
    <w:name w:val="DFE7D4636ED84A7F9109EEC4EF67A64B"/>
  </w:style>
  <w:style w:type="paragraph" w:customStyle="1" w:styleId="109EB49FF76F4F858CF1C03DD00B3817">
    <w:name w:val="109EB49FF76F4F858CF1C03DD00B3817"/>
  </w:style>
  <w:style w:type="paragraph" w:customStyle="1" w:styleId="D45EEF0BB3C842CD809AEBF27846B5E1">
    <w:name w:val="D45EEF0BB3C842CD809AEBF27846B5E1"/>
  </w:style>
  <w:style w:type="paragraph" w:customStyle="1" w:styleId="3C19C74FFDA348C0B0239E0023DE69EB">
    <w:name w:val="3C19C74FFDA348C0B0239E0023DE69EB"/>
  </w:style>
  <w:style w:type="paragraph" w:customStyle="1" w:styleId="4C7EC4558AF4470E850CCC35D7FF1B7D">
    <w:name w:val="4C7EC4558AF4470E850CCC35D7FF1B7D"/>
  </w:style>
  <w:style w:type="paragraph" w:customStyle="1" w:styleId="CFAAE4EBF0A44E01BD9CDAB2768A0E8D">
    <w:name w:val="CFAAE4EBF0A44E01BD9CDAB2768A0E8D"/>
  </w:style>
  <w:style w:type="paragraph" w:customStyle="1" w:styleId="606653FA2E50459F9F8CCE3D72928C46">
    <w:name w:val="606653FA2E50459F9F8CCE3D72928C46"/>
  </w:style>
  <w:style w:type="paragraph" w:customStyle="1" w:styleId="35430CAD2DAF4E9D8FF2031C52A66933">
    <w:name w:val="35430CAD2DAF4E9D8FF2031C52A66933"/>
  </w:style>
  <w:style w:type="paragraph" w:customStyle="1" w:styleId="DB8B58EECD8C4CC6AE96E47D27CDBA32">
    <w:name w:val="DB8B58EECD8C4CC6AE96E47D27CDBA32"/>
  </w:style>
  <w:style w:type="paragraph" w:customStyle="1" w:styleId="08BD420CEFAE40A6B8B24496032428AE">
    <w:name w:val="08BD420CEFAE40A6B8B24496032428AE"/>
  </w:style>
  <w:style w:type="paragraph" w:customStyle="1" w:styleId="00A5056B214143AA8D043055048CE854">
    <w:name w:val="00A5056B214143AA8D043055048CE854"/>
  </w:style>
  <w:style w:type="paragraph" w:customStyle="1" w:styleId="6CD8D5C9ECF64C9E90DA63F45A8B875B">
    <w:name w:val="6CD8D5C9ECF64C9E90DA63F45A8B875B"/>
  </w:style>
  <w:style w:type="paragraph" w:customStyle="1" w:styleId="C3E62B06DA5A41568F9A813A2789C215">
    <w:name w:val="C3E62B06DA5A41568F9A813A2789C215"/>
  </w:style>
  <w:style w:type="paragraph" w:customStyle="1" w:styleId="EC99F94C20764BEFB26FFE5FC5D5B027">
    <w:name w:val="EC99F94C20764BEFB26FFE5FC5D5B027"/>
  </w:style>
  <w:style w:type="paragraph" w:customStyle="1" w:styleId="4ABB5CBC958F4B958402A78CB2603841">
    <w:name w:val="4ABB5CBC958F4B958402A78CB2603841"/>
  </w:style>
  <w:style w:type="paragraph" w:customStyle="1" w:styleId="730AE8F95AE04D40B80E6C17A8073FD7">
    <w:name w:val="730AE8F95AE04D40B80E6C17A8073FD7"/>
  </w:style>
  <w:style w:type="paragraph" w:customStyle="1" w:styleId="C11E1EA0998A4BFCB16D6C6C7434BDC5">
    <w:name w:val="C11E1EA0998A4BFCB16D6C6C7434BDC5"/>
  </w:style>
  <w:style w:type="paragraph" w:customStyle="1" w:styleId="FDEF64992E094D84B10FE299CCE1C74F">
    <w:name w:val="FDEF64992E094D84B10FE299CCE1C74F"/>
  </w:style>
  <w:style w:type="paragraph" w:customStyle="1" w:styleId="D4D979B06F5A4811A6999D59538BE4D5">
    <w:name w:val="D4D979B06F5A4811A6999D59538BE4D5"/>
  </w:style>
  <w:style w:type="paragraph" w:customStyle="1" w:styleId="7F473FA20F9245C49A674D018C97E560">
    <w:name w:val="7F473FA20F9245C49A674D018C97E560"/>
  </w:style>
  <w:style w:type="paragraph" w:customStyle="1" w:styleId="FDBF191BE8AF4F0C8525FAE5A85F7724">
    <w:name w:val="FDBF191BE8AF4F0C8525FAE5A85F7724"/>
  </w:style>
  <w:style w:type="paragraph" w:customStyle="1" w:styleId="9131456E351A48A29A886AA1E5621F31">
    <w:name w:val="9131456E351A48A29A886AA1E5621F31"/>
  </w:style>
  <w:style w:type="paragraph" w:customStyle="1" w:styleId="E355F7F8F8194A1D87BE03CB76102C82">
    <w:name w:val="E355F7F8F8194A1D87BE03CB76102C82"/>
  </w:style>
  <w:style w:type="paragraph" w:customStyle="1" w:styleId="E14882C48E0F4A589D0D05094FEF47C3">
    <w:name w:val="E14882C48E0F4A589D0D05094FEF47C3"/>
  </w:style>
  <w:style w:type="paragraph" w:customStyle="1" w:styleId="72CA0AE2B9DE4096B03ECC3C0DAF5E4C">
    <w:name w:val="72CA0AE2B9DE4096B03ECC3C0DAF5E4C"/>
  </w:style>
  <w:style w:type="paragraph" w:customStyle="1" w:styleId="103E1AAEAB854F139B80089766E3618B">
    <w:name w:val="103E1AAEAB854F139B80089766E3618B"/>
  </w:style>
  <w:style w:type="paragraph" w:customStyle="1" w:styleId="867F056F809140BD9DF486B6B1CB74E0">
    <w:name w:val="867F056F809140BD9DF486B6B1CB74E0"/>
  </w:style>
  <w:style w:type="paragraph" w:customStyle="1" w:styleId="842878DBAD5B489DA16599AFF02EEC62">
    <w:name w:val="842878DBAD5B489DA16599AFF02EEC62"/>
    <w:rsid w:val="007E6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ASSIGNMENT 1.4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50AAA3-EAB2-4BFE-9B46-6E0B1D7FC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2.3</vt:lpstr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2.2</dc:title>
  <dc:subject/>
  <dc:creator>michelle</dc:creator>
  <cp:keywords/>
  <dc:description/>
  <cp:lastModifiedBy>michelle nes</cp:lastModifiedBy>
  <cp:revision>2</cp:revision>
  <cp:lastPrinted>2018-01-31T15:24:00Z</cp:lastPrinted>
  <dcterms:created xsi:type="dcterms:W3CDTF">2020-07-11T13:53:00Z</dcterms:created>
  <dcterms:modified xsi:type="dcterms:W3CDTF">2020-07-11T13:53:00Z</dcterms:modified>
</cp:coreProperties>
</file>
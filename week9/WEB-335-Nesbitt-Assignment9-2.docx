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3329FEB6" w:rsidR="00E81978" w:rsidRDefault="006C59AD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1F0939">
            <w:t>9</w:t>
          </w:r>
          <w:r w:rsidR="004C2B00">
            <w:t>.</w:t>
          </w:r>
          <w:r w:rsidR="007E0AC1">
            <w:t>2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4625298B" w:rsidR="0075362E" w:rsidRDefault="004C2B00" w:rsidP="00B823AA">
      <w:pPr>
        <w:pStyle w:val="Title2"/>
      </w:pPr>
      <w:r>
        <w:t>8</w:t>
      </w:r>
      <w:r w:rsidR="0075362E">
        <w:t>/</w:t>
      </w:r>
      <w:r w:rsidR="009F2B14">
        <w:t>2</w:t>
      </w:r>
      <w:r w:rsidR="00C076B0">
        <w:t>1</w:t>
      </w:r>
      <w:r w:rsidR="0075362E">
        <w:t>/20</w:t>
      </w:r>
      <w:r w:rsidR="001F3D94">
        <w:t>20</w:t>
      </w:r>
    </w:p>
    <w:p w14:paraId="72204409" w14:textId="190EB71D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E71832">
        <w:t>-335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CF5D64A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3E2AB23E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0704DAC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270ABD2C" w:rsidR="005C7460" w:rsidRDefault="005C7460" w:rsidP="00BF4E9E">
      <w:pPr>
        <w:pStyle w:val="Title2"/>
      </w:pPr>
    </w:p>
    <w:p w14:paraId="579CA123" w14:textId="6FC8BB04" w:rsidR="00A3658C" w:rsidRDefault="00A3658C" w:rsidP="00BF4E9E">
      <w:pPr>
        <w:pStyle w:val="Title2"/>
      </w:pPr>
    </w:p>
    <w:p w14:paraId="6BE141D6" w14:textId="6207FA27" w:rsidR="00415553" w:rsidRDefault="00415553" w:rsidP="00BF4E9E">
      <w:pPr>
        <w:pStyle w:val="Title2"/>
      </w:pPr>
    </w:p>
    <w:p w14:paraId="1D2640AD" w14:textId="603FEA40" w:rsidR="00D232C5" w:rsidRDefault="00D232C5" w:rsidP="00BF4E9E">
      <w:pPr>
        <w:pStyle w:val="Title2"/>
      </w:pPr>
    </w:p>
    <w:p w14:paraId="1C55B7C1" w14:textId="61F94FF0" w:rsidR="00CC6BBA" w:rsidRDefault="001F0939" w:rsidP="00CD4990">
      <w:pPr>
        <w:pStyle w:val="Title2"/>
      </w:pPr>
      <w:r>
        <w:rPr>
          <w:noProof/>
        </w:rPr>
        <w:drawing>
          <wp:inline distT="0" distB="0" distL="0" distR="0" wp14:anchorId="347C99FB" wp14:editId="55916887">
            <wp:extent cx="5943600" cy="1928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42E1" w14:textId="29AEA19E" w:rsidR="005E0371" w:rsidRPr="006A7B24" w:rsidRDefault="005E0371" w:rsidP="00BF4E9E">
      <w:pPr>
        <w:pStyle w:val="Title2"/>
      </w:pPr>
    </w:p>
    <w:sectPr w:rsidR="005E0371" w:rsidRPr="006A7B24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F7D4C" w14:textId="77777777" w:rsidR="006C59AD" w:rsidRDefault="006C59AD">
      <w:pPr>
        <w:spacing w:line="240" w:lineRule="auto"/>
      </w:pPr>
      <w:r>
        <w:separator/>
      </w:r>
    </w:p>
    <w:p w14:paraId="04B695AB" w14:textId="77777777" w:rsidR="006C59AD" w:rsidRDefault="006C59AD"/>
  </w:endnote>
  <w:endnote w:type="continuationSeparator" w:id="0">
    <w:p w14:paraId="53507CA8" w14:textId="77777777" w:rsidR="006C59AD" w:rsidRDefault="006C59AD">
      <w:pPr>
        <w:spacing w:line="240" w:lineRule="auto"/>
      </w:pPr>
      <w:r>
        <w:continuationSeparator/>
      </w:r>
    </w:p>
    <w:p w14:paraId="51CB2680" w14:textId="77777777" w:rsidR="006C59AD" w:rsidRDefault="006C59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3CD8B" w14:textId="77777777" w:rsidR="006C59AD" w:rsidRDefault="006C59AD">
      <w:pPr>
        <w:spacing w:line="240" w:lineRule="auto"/>
      </w:pPr>
      <w:r>
        <w:separator/>
      </w:r>
    </w:p>
    <w:p w14:paraId="2EE0FEA7" w14:textId="77777777" w:rsidR="006C59AD" w:rsidRDefault="006C59AD"/>
  </w:footnote>
  <w:footnote w:type="continuationSeparator" w:id="0">
    <w:p w14:paraId="7E7652C4" w14:textId="77777777" w:rsidR="006C59AD" w:rsidRDefault="006C59AD">
      <w:pPr>
        <w:spacing w:line="240" w:lineRule="auto"/>
      </w:pPr>
      <w:r>
        <w:continuationSeparator/>
      </w:r>
    </w:p>
    <w:p w14:paraId="1C52122E" w14:textId="77777777" w:rsidR="006C59AD" w:rsidRDefault="006C59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3C2F7C06" w:rsidR="006A2BF0" w:rsidRDefault="006C59AD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F0939">
          <w:rPr>
            <w:rStyle w:val="Strong"/>
          </w:rPr>
          <w:t>ASSIGNMENT 9.2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0697CA78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1F0939">
          <w:rPr>
            <w:rFonts w:asciiTheme="majorHAnsi" w:eastAsiaTheme="majorEastAsia" w:hAnsiTheme="majorHAnsi" w:cstheme="majorBidi"/>
          </w:rPr>
          <w:t>9</w:t>
        </w:r>
        <w:r w:rsidR="009F2B14">
          <w:rPr>
            <w:rFonts w:asciiTheme="majorHAnsi" w:eastAsiaTheme="majorEastAsia" w:hAnsiTheme="majorHAnsi" w:cstheme="majorBidi"/>
          </w:rPr>
          <w:t>.2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670AA1"/>
    <w:multiLevelType w:val="hybridMultilevel"/>
    <w:tmpl w:val="B290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33759"/>
    <w:rsid w:val="00044EE6"/>
    <w:rsid w:val="000673F9"/>
    <w:rsid w:val="00073136"/>
    <w:rsid w:val="0007759F"/>
    <w:rsid w:val="00092FC2"/>
    <w:rsid w:val="00097EF7"/>
    <w:rsid w:val="000C049D"/>
    <w:rsid w:val="000C055A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E77B6"/>
    <w:rsid w:val="001F0939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53FEE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1E27"/>
    <w:rsid w:val="003525E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15553"/>
    <w:rsid w:val="00447F2B"/>
    <w:rsid w:val="004643B7"/>
    <w:rsid w:val="0048215D"/>
    <w:rsid w:val="00484D6C"/>
    <w:rsid w:val="00495A46"/>
    <w:rsid w:val="004A0947"/>
    <w:rsid w:val="004A4BF7"/>
    <w:rsid w:val="004C2B00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85A44"/>
    <w:rsid w:val="005A5808"/>
    <w:rsid w:val="005B4CFE"/>
    <w:rsid w:val="005C351C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9AD"/>
    <w:rsid w:val="006C5B82"/>
    <w:rsid w:val="006F0B94"/>
    <w:rsid w:val="0071719F"/>
    <w:rsid w:val="00732D17"/>
    <w:rsid w:val="00735361"/>
    <w:rsid w:val="0075362E"/>
    <w:rsid w:val="00766ABE"/>
    <w:rsid w:val="00770537"/>
    <w:rsid w:val="007763EE"/>
    <w:rsid w:val="007827AC"/>
    <w:rsid w:val="007A4ACB"/>
    <w:rsid w:val="007B73BF"/>
    <w:rsid w:val="007E0AC1"/>
    <w:rsid w:val="007E6D65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D2D13"/>
    <w:rsid w:val="008E7229"/>
    <w:rsid w:val="008E767A"/>
    <w:rsid w:val="00901F9B"/>
    <w:rsid w:val="0091080B"/>
    <w:rsid w:val="009114B9"/>
    <w:rsid w:val="00912484"/>
    <w:rsid w:val="00913706"/>
    <w:rsid w:val="00913F67"/>
    <w:rsid w:val="009458FC"/>
    <w:rsid w:val="00945B01"/>
    <w:rsid w:val="00955C34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9F2B14"/>
    <w:rsid w:val="00A13120"/>
    <w:rsid w:val="00A21A93"/>
    <w:rsid w:val="00A21CA1"/>
    <w:rsid w:val="00A3658C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2B04"/>
    <w:rsid w:val="00AF4FF0"/>
    <w:rsid w:val="00B02BD1"/>
    <w:rsid w:val="00B463F5"/>
    <w:rsid w:val="00B514F2"/>
    <w:rsid w:val="00B823AA"/>
    <w:rsid w:val="00B82459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076B0"/>
    <w:rsid w:val="00C11910"/>
    <w:rsid w:val="00C13BE4"/>
    <w:rsid w:val="00C144B2"/>
    <w:rsid w:val="00C31D30"/>
    <w:rsid w:val="00C35FC5"/>
    <w:rsid w:val="00C51E7A"/>
    <w:rsid w:val="00C524C2"/>
    <w:rsid w:val="00C65DC6"/>
    <w:rsid w:val="00C70AC6"/>
    <w:rsid w:val="00C87751"/>
    <w:rsid w:val="00C90A4C"/>
    <w:rsid w:val="00C92006"/>
    <w:rsid w:val="00C94263"/>
    <w:rsid w:val="00C95DCF"/>
    <w:rsid w:val="00CC6BBA"/>
    <w:rsid w:val="00CD4990"/>
    <w:rsid w:val="00CD4EF4"/>
    <w:rsid w:val="00CD6E39"/>
    <w:rsid w:val="00CE30BA"/>
    <w:rsid w:val="00CF6E91"/>
    <w:rsid w:val="00D01DEE"/>
    <w:rsid w:val="00D023F1"/>
    <w:rsid w:val="00D13F2D"/>
    <w:rsid w:val="00D14FFE"/>
    <w:rsid w:val="00D2267F"/>
    <w:rsid w:val="00D2317E"/>
    <w:rsid w:val="00D232C5"/>
    <w:rsid w:val="00D45696"/>
    <w:rsid w:val="00D52847"/>
    <w:rsid w:val="00D552BF"/>
    <w:rsid w:val="00D8095C"/>
    <w:rsid w:val="00D85B68"/>
    <w:rsid w:val="00D909BA"/>
    <w:rsid w:val="00D95835"/>
    <w:rsid w:val="00DB23F2"/>
    <w:rsid w:val="00DC3722"/>
    <w:rsid w:val="00E244AF"/>
    <w:rsid w:val="00E31A79"/>
    <w:rsid w:val="00E41175"/>
    <w:rsid w:val="00E50825"/>
    <w:rsid w:val="00E6004D"/>
    <w:rsid w:val="00E61EC8"/>
    <w:rsid w:val="00E71832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772E6"/>
    <w:rsid w:val="00FA5CC0"/>
    <w:rsid w:val="00FB1662"/>
    <w:rsid w:val="00FB28F7"/>
    <w:rsid w:val="00FB396B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63549"/>
    <w:rsid w:val="001A7F1E"/>
    <w:rsid w:val="001B6FB9"/>
    <w:rsid w:val="00307EDB"/>
    <w:rsid w:val="003761AB"/>
    <w:rsid w:val="003D0153"/>
    <w:rsid w:val="004D0FD5"/>
    <w:rsid w:val="00552F27"/>
    <w:rsid w:val="005F4DEF"/>
    <w:rsid w:val="006B1900"/>
    <w:rsid w:val="006F6BAC"/>
    <w:rsid w:val="0073303C"/>
    <w:rsid w:val="007356DC"/>
    <w:rsid w:val="00784A0C"/>
    <w:rsid w:val="007D0689"/>
    <w:rsid w:val="007E61F7"/>
    <w:rsid w:val="00847AF8"/>
    <w:rsid w:val="00894AD9"/>
    <w:rsid w:val="008F46A5"/>
    <w:rsid w:val="00AB0454"/>
    <w:rsid w:val="00B50CE0"/>
    <w:rsid w:val="00CB0B09"/>
    <w:rsid w:val="00CB1723"/>
    <w:rsid w:val="00CE3552"/>
    <w:rsid w:val="00D10FF0"/>
    <w:rsid w:val="00D804FB"/>
    <w:rsid w:val="00E60C0E"/>
    <w:rsid w:val="00ED27DC"/>
    <w:rsid w:val="00EF1FB2"/>
    <w:rsid w:val="00FD4D4F"/>
    <w:rsid w:val="00FE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9.2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C:\Users\michelle\AppData\Roaming\Microsoft\Templates\APA style report (6th edition).dotx</Template>
  <TotalTime>1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6.4</vt:lpstr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9.2</dc:title>
  <dc:subject/>
  <dc:creator>michelle</dc:creator>
  <cp:keywords/>
  <dc:description/>
  <cp:lastModifiedBy>Michelle Nesbitt</cp:lastModifiedBy>
  <cp:revision>2</cp:revision>
  <cp:lastPrinted>2018-01-31T15:24:00Z</cp:lastPrinted>
  <dcterms:created xsi:type="dcterms:W3CDTF">2020-09-02T21:41:00Z</dcterms:created>
  <dcterms:modified xsi:type="dcterms:W3CDTF">2020-09-02T21:41:00Z</dcterms:modified>
</cp:coreProperties>
</file>
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1AA15C48" w:rsidR="00E81978" w:rsidRDefault="00D13F2D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C076B0">
            <w:t>4</w:t>
          </w:r>
          <w:r w:rsidR="00901F9B">
            <w:t>.</w:t>
          </w:r>
          <w:r w:rsidR="0048215D">
            <w:t>4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7A3E10B7" w:rsidR="0075362E" w:rsidRDefault="005C7460" w:rsidP="00B823AA">
      <w:pPr>
        <w:pStyle w:val="Title2"/>
      </w:pPr>
      <w:r>
        <w:t>7</w:t>
      </w:r>
      <w:r w:rsidR="0075362E">
        <w:t>/</w:t>
      </w:r>
      <w:r w:rsidR="00C076B0">
        <w:t>21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4AEA9DCE" w:rsidR="005C7460" w:rsidRDefault="0048215D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6F19D35A" wp14:editId="55EEF2EF">
            <wp:extent cx="5943600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BFA7" w14:textId="08BCFE02" w:rsidR="0048215D" w:rsidRDefault="008E767A" w:rsidP="00BF4E9E">
      <w:pPr>
        <w:pStyle w:val="Title2"/>
      </w:pPr>
      <w:r>
        <w:rPr>
          <w:noProof/>
        </w:rPr>
        <w:drawing>
          <wp:inline distT="0" distB="0" distL="0" distR="0" wp14:anchorId="5569514A" wp14:editId="750E989F">
            <wp:extent cx="5943600" cy="168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505E" w14:textId="05D6D161" w:rsidR="005E0371" w:rsidRDefault="008E767A" w:rsidP="00BF4E9E">
      <w:pPr>
        <w:pStyle w:val="Title2"/>
      </w:pPr>
      <w:r>
        <w:rPr>
          <w:noProof/>
        </w:rPr>
        <w:drawing>
          <wp:inline distT="0" distB="0" distL="0" distR="0" wp14:anchorId="1D2B1A0E" wp14:editId="652389CB">
            <wp:extent cx="5943600" cy="147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B9" w14:textId="46D957FA" w:rsidR="00CC6BBA" w:rsidRDefault="008E767A" w:rsidP="00CC6BBA">
      <w:pPr>
        <w:pStyle w:val="Title2"/>
        <w:jc w:val="left"/>
      </w:pPr>
      <w:r>
        <w:rPr>
          <w:noProof/>
        </w:rPr>
        <w:lastRenderedPageBreak/>
        <w:drawing>
          <wp:inline distT="0" distB="0" distL="0" distR="0" wp14:anchorId="1B10EAD6" wp14:editId="19A16BD3">
            <wp:extent cx="5943600" cy="1440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7C1" w14:textId="2F1F1025" w:rsidR="00CC6BBA" w:rsidRDefault="008E767A" w:rsidP="00CC6BBA">
      <w:pPr>
        <w:pStyle w:val="Title2"/>
        <w:jc w:val="left"/>
      </w:pPr>
      <w:r>
        <w:rPr>
          <w:noProof/>
        </w:rPr>
        <w:drawing>
          <wp:inline distT="0" distB="0" distL="0" distR="0" wp14:anchorId="55BB2458" wp14:editId="239CA517">
            <wp:extent cx="5943600" cy="1430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2E1" w14:textId="0C7C195F" w:rsidR="005E0371" w:rsidRPr="006A7B24" w:rsidRDefault="008E767A" w:rsidP="00BF4E9E">
      <w:pPr>
        <w:pStyle w:val="Title2"/>
      </w:pPr>
      <w:r>
        <w:rPr>
          <w:noProof/>
        </w:rPr>
        <w:drawing>
          <wp:inline distT="0" distB="0" distL="0" distR="0" wp14:anchorId="0FE61BB2" wp14:editId="396AE9FB">
            <wp:extent cx="5943600" cy="1489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71" w:rsidRPr="006A7B24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8E744" w14:textId="77777777" w:rsidR="00D13F2D" w:rsidRDefault="00D13F2D">
      <w:pPr>
        <w:spacing w:line="240" w:lineRule="auto"/>
      </w:pPr>
      <w:r>
        <w:separator/>
      </w:r>
    </w:p>
    <w:p w14:paraId="2E4D0C66" w14:textId="77777777" w:rsidR="00D13F2D" w:rsidRDefault="00D13F2D"/>
  </w:endnote>
  <w:endnote w:type="continuationSeparator" w:id="0">
    <w:p w14:paraId="4D221EAA" w14:textId="77777777" w:rsidR="00D13F2D" w:rsidRDefault="00D13F2D">
      <w:pPr>
        <w:spacing w:line="240" w:lineRule="auto"/>
      </w:pPr>
      <w:r>
        <w:continuationSeparator/>
      </w:r>
    </w:p>
    <w:p w14:paraId="30FF2D29" w14:textId="77777777" w:rsidR="00D13F2D" w:rsidRDefault="00D13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F203A" w14:textId="77777777" w:rsidR="00D13F2D" w:rsidRDefault="00D13F2D">
      <w:pPr>
        <w:spacing w:line="240" w:lineRule="auto"/>
      </w:pPr>
      <w:r>
        <w:separator/>
      </w:r>
    </w:p>
    <w:p w14:paraId="1F843C25" w14:textId="77777777" w:rsidR="00D13F2D" w:rsidRDefault="00D13F2D"/>
  </w:footnote>
  <w:footnote w:type="continuationSeparator" w:id="0">
    <w:p w14:paraId="4C6265AB" w14:textId="77777777" w:rsidR="00D13F2D" w:rsidRDefault="00D13F2D">
      <w:pPr>
        <w:spacing w:line="240" w:lineRule="auto"/>
      </w:pPr>
      <w:r>
        <w:continuationSeparator/>
      </w:r>
    </w:p>
    <w:p w14:paraId="75E328C9" w14:textId="77777777" w:rsidR="00D13F2D" w:rsidRDefault="00D13F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3277F066" w:rsidR="006A2BF0" w:rsidRDefault="00D13F2D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8215D">
          <w:rPr>
            <w:rStyle w:val="Strong"/>
          </w:rPr>
          <w:t>ASSIGNMENT 4.4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7E68D563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C076B0">
          <w:rPr>
            <w:rFonts w:asciiTheme="majorHAnsi" w:eastAsiaTheme="majorEastAsia" w:hAnsiTheme="majorHAnsi" w:cstheme="majorBidi"/>
          </w:rPr>
          <w:t>4</w:t>
        </w:r>
        <w:r w:rsidR="00BA23B3">
          <w:rPr>
            <w:rFonts w:asciiTheme="majorHAnsi" w:eastAsiaTheme="majorEastAsia" w:hAnsiTheme="majorHAnsi" w:cstheme="majorBidi"/>
          </w:rPr>
          <w:t>.</w:t>
        </w:r>
        <w:r w:rsidR="0048215D">
          <w:rPr>
            <w:rFonts w:asciiTheme="majorHAnsi" w:eastAsiaTheme="majorEastAsia" w:hAnsiTheme="majorHAnsi" w:cstheme="majorBidi"/>
          </w:rPr>
          <w:t>4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47F2B"/>
    <w:rsid w:val="004643B7"/>
    <w:rsid w:val="0048215D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4D0FD5"/>
    <w:rsid w:val="005F4DEF"/>
    <w:rsid w:val="006B1900"/>
    <w:rsid w:val="006F6BAC"/>
    <w:rsid w:val="0073303C"/>
    <w:rsid w:val="00784A0C"/>
    <w:rsid w:val="007E61F7"/>
    <w:rsid w:val="00847AF8"/>
    <w:rsid w:val="00894AD9"/>
    <w:rsid w:val="00B50CE0"/>
    <w:rsid w:val="00CB0B09"/>
    <w:rsid w:val="00CB1723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4.4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35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4.4</dc:title>
  <dc:subject/>
  <dc:creator>michelle</dc:creator>
  <cp:keywords/>
  <dc:description/>
  <cp:lastModifiedBy>Michelle Nesbitt</cp:lastModifiedBy>
  <cp:revision>10</cp:revision>
  <cp:lastPrinted>2018-01-31T15:24:00Z</cp:lastPrinted>
  <dcterms:created xsi:type="dcterms:W3CDTF">2020-07-19T11:47:00Z</dcterms:created>
  <dcterms:modified xsi:type="dcterms:W3CDTF">2020-07-25T20:31:00Z</dcterms:modified>
</cp:coreProperties>
</file>
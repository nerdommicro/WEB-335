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4AFAED31" w:rsidR="00E81978" w:rsidRDefault="00C144B2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C076B0">
            <w:t>4</w:t>
          </w:r>
          <w:r w:rsidR="00901F9B">
            <w:t>.2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7A3E10B7" w:rsidR="0075362E" w:rsidRDefault="005C7460" w:rsidP="00B823AA">
      <w:pPr>
        <w:pStyle w:val="Title2"/>
      </w:pPr>
      <w:r>
        <w:t>7</w:t>
      </w:r>
      <w:r w:rsidR="0075362E">
        <w:t>/</w:t>
      </w:r>
      <w:r w:rsidR="00C076B0">
        <w:t>21</w:t>
      </w:r>
      <w:r w:rsidR="0075362E">
        <w:t>/20</w:t>
      </w:r>
      <w:r w:rsidR="001F3D94">
        <w:t>20</w:t>
      </w:r>
    </w:p>
    <w:p w14:paraId="72204409" w14:textId="190EB71D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-335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192C00E" w14:textId="16F17DBE" w:rsidR="005C7460" w:rsidRDefault="00B82459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4971AA8E" wp14:editId="7FC242F5">
            <wp:extent cx="5943600" cy="3753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505E" w14:textId="54EFF70A" w:rsidR="005E0371" w:rsidRDefault="00B82459" w:rsidP="00BF4E9E">
      <w:pPr>
        <w:pStyle w:val="Title2"/>
      </w:pPr>
      <w:r>
        <w:rPr>
          <w:noProof/>
        </w:rPr>
        <w:drawing>
          <wp:inline distT="0" distB="0" distL="0" distR="0" wp14:anchorId="14E51081" wp14:editId="13938F38">
            <wp:extent cx="5943600" cy="208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62B9" w14:textId="168AEAFC" w:rsidR="00CC6BBA" w:rsidRDefault="00B82459" w:rsidP="00CC6BBA">
      <w:pPr>
        <w:pStyle w:val="Title2"/>
        <w:jc w:val="left"/>
      </w:pPr>
      <w:r>
        <w:rPr>
          <w:noProof/>
        </w:rPr>
        <w:lastRenderedPageBreak/>
        <w:drawing>
          <wp:inline distT="0" distB="0" distL="0" distR="0" wp14:anchorId="6A658FE0" wp14:editId="2692D690">
            <wp:extent cx="5943600" cy="3646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B7C1" w14:textId="32411BBD" w:rsidR="00CC6BBA" w:rsidRDefault="00CC6BBA" w:rsidP="00CC6BBA">
      <w:pPr>
        <w:pStyle w:val="Title2"/>
        <w:jc w:val="left"/>
      </w:pPr>
    </w:p>
    <w:p w14:paraId="00A742E1" w14:textId="5FBAAFA4" w:rsidR="005E0371" w:rsidRPr="006A7B24" w:rsidRDefault="005E0371" w:rsidP="00BF4E9E">
      <w:pPr>
        <w:pStyle w:val="Title2"/>
      </w:pPr>
    </w:p>
    <w:sectPr w:rsidR="005E0371" w:rsidRPr="006A7B24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F4A28" w14:textId="77777777" w:rsidR="00C144B2" w:rsidRDefault="00C144B2">
      <w:pPr>
        <w:spacing w:line="240" w:lineRule="auto"/>
      </w:pPr>
      <w:r>
        <w:separator/>
      </w:r>
    </w:p>
    <w:p w14:paraId="5A8C9654" w14:textId="77777777" w:rsidR="00C144B2" w:rsidRDefault="00C144B2"/>
  </w:endnote>
  <w:endnote w:type="continuationSeparator" w:id="0">
    <w:p w14:paraId="097F0F0F" w14:textId="77777777" w:rsidR="00C144B2" w:rsidRDefault="00C144B2">
      <w:pPr>
        <w:spacing w:line="240" w:lineRule="auto"/>
      </w:pPr>
      <w:r>
        <w:continuationSeparator/>
      </w:r>
    </w:p>
    <w:p w14:paraId="6A7165EC" w14:textId="77777777" w:rsidR="00C144B2" w:rsidRDefault="00C144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84B94" w14:textId="77777777" w:rsidR="00C144B2" w:rsidRDefault="00C144B2">
      <w:pPr>
        <w:spacing w:line="240" w:lineRule="auto"/>
      </w:pPr>
      <w:r>
        <w:separator/>
      </w:r>
    </w:p>
    <w:p w14:paraId="4BF833B9" w14:textId="77777777" w:rsidR="00C144B2" w:rsidRDefault="00C144B2"/>
  </w:footnote>
  <w:footnote w:type="continuationSeparator" w:id="0">
    <w:p w14:paraId="6F392F20" w14:textId="77777777" w:rsidR="00C144B2" w:rsidRDefault="00C144B2">
      <w:pPr>
        <w:spacing w:line="240" w:lineRule="auto"/>
      </w:pPr>
      <w:r>
        <w:continuationSeparator/>
      </w:r>
    </w:p>
    <w:p w14:paraId="7FD1C187" w14:textId="77777777" w:rsidR="00C144B2" w:rsidRDefault="00C144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513D7D74" w:rsidR="006A2BF0" w:rsidRDefault="00C144B2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076B0">
          <w:rPr>
            <w:rStyle w:val="Strong"/>
          </w:rPr>
          <w:t>ASSIGNMENT 4.2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68A4078A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C076B0">
          <w:rPr>
            <w:rFonts w:asciiTheme="majorHAnsi" w:eastAsiaTheme="majorEastAsia" w:hAnsiTheme="majorHAnsi" w:cstheme="majorBidi"/>
          </w:rPr>
          <w:t>4</w:t>
        </w:r>
        <w:r w:rsidR="00BA23B3">
          <w:rPr>
            <w:rFonts w:asciiTheme="majorHAnsi" w:eastAsiaTheme="majorEastAsia" w:hAnsiTheme="majorHAnsi" w:cstheme="majorBidi"/>
          </w:rPr>
          <w:t>.2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47F2B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A5CC0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307EDB"/>
    <w:rsid w:val="003761AB"/>
    <w:rsid w:val="003D0153"/>
    <w:rsid w:val="004D0FD5"/>
    <w:rsid w:val="005F4DEF"/>
    <w:rsid w:val="006B1900"/>
    <w:rsid w:val="006F6BAC"/>
    <w:rsid w:val="00784A0C"/>
    <w:rsid w:val="007E61F7"/>
    <w:rsid w:val="00847AF8"/>
    <w:rsid w:val="00894AD9"/>
    <w:rsid w:val="00B50CE0"/>
    <w:rsid w:val="00CB0B09"/>
    <w:rsid w:val="00CB1723"/>
    <w:rsid w:val="00D10FF0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4.2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31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4.2</dc:title>
  <dc:subject/>
  <dc:creator>michelle</dc:creator>
  <cp:keywords/>
  <dc:description/>
  <cp:lastModifiedBy>Michelle Nesbitt</cp:lastModifiedBy>
  <cp:revision>7</cp:revision>
  <cp:lastPrinted>2018-01-31T15:24:00Z</cp:lastPrinted>
  <dcterms:created xsi:type="dcterms:W3CDTF">2020-07-19T11:47:00Z</dcterms:created>
  <dcterms:modified xsi:type="dcterms:W3CDTF">2020-07-25T19:12:00Z</dcterms:modified>
</cp:coreProperties>
</file>
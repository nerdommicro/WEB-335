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62FD5DF5" w:rsidR="00E81978" w:rsidRDefault="00AF2B04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4C2B00">
            <w:t>6.</w:t>
          </w:r>
          <w:r w:rsidR="00DC3722">
            <w:t>3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00D2FB6D" w:rsidR="0075362E" w:rsidRDefault="004C2B00" w:rsidP="00B823AA">
      <w:pPr>
        <w:pStyle w:val="Title2"/>
      </w:pPr>
      <w:r>
        <w:t>8</w:t>
      </w:r>
      <w:r w:rsidR="0075362E">
        <w:t>/</w:t>
      </w:r>
      <w:r>
        <w:t>1</w:t>
      </w:r>
      <w:r w:rsidR="00C076B0">
        <w:t>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270ABD2C" w:rsidR="005C7460" w:rsidRDefault="005C7460" w:rsidP="00BF4E9E">
      <w:pPr>
        <w:pStyle w:val="Title2"/>
      </w:pPr>
    </w:p>
    <w:p w14:paraId="579CA123" w14:textId="6FC8BB04" w:rsidR="00A3658C" w:rsidRDefault="00A3658C" w:rsidP="00BF4E9E">
      <w:pPr>
        <w:pStyle w:val="Title2"/>
      </w:pPr>
    </w:p>
    <w:p w14:paraId="6BE141D6" w14:textId="6207FA27" w:rsidR="00415553" w:rsidRDefault="00415553" w:rsidP="00BF4E9E">
      <w:pPr>
        <w:pStyle w:val="Title2"/>
      </w:pPr>
    </w:p>
    <w:p w14:paraId="1D2640AD" w14:textId="773B0150" w:rsidR="00D232C5" w:rsidRDefault="00DC3722" w:rsidP="00BF4E9E">
      <w:pPr>
        <w:pStyle w:val="Title2"/>
      </w:pPr>
      <w:r>
        <w:rPr>
          <w:noProof/>
        </w:rPr>
        <w:drawing>
          <wp:inline distT="0" distB="0" distL="0" distR="0" wp14:anchorId="2DAE4D14" wp14:editId="30F56522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FAC" w14:textId="0DB95C48" w:rsidR="00A3658C" w:rsidRDefault="00A3658C" w:rsidP="00BF4E9E">
      <w:pPr>
        <w:pStyle w:val="Title2"/>
      </w:pPr>
    </w:p>
    <w:p w14:paraId="25B4BFA7" w14:textId="45125C36" w:rsidR="0048215D" w:rsidRDefault="0048215D" w:rsidP="00BF4E9E">
      <w:pPr>
        <w:pStyle w:val="Title2"/>
      </w:pPr>
    </w:p>
    <w:p w14:paraId="5D10505E" w14:textId="6C6855A9" w:rsidR="005E0371" w:rsidRDefault="005E0371" w:rsidP="00BF4E9E">
      <w:pPr>
        <w:pStyle w:val="Title2"/>
      </w:pPr>
    </w:p>
    <w:p w14:paraId="3EA862B9" w14:textId="79AB309F" w:rsidR="00CC6BBA" w:rsidRDefault="00CC6BBA" w:rsidP="00CC6BBA">
      <w:pPr>
        <w:pStyle w:val="Title2"/>
        <w:jc w:val="left"/>
      </w:pPr>
    </w:p>
    <w:p w14:paraId="1C55B7C1" w14:textId="37754A42" w:rsidR="00CC6BBA" w:rsidRDefault="00CC6BBA" w:rsidP="00CC6BBA">
      <w:pPr>
        <w:pStyle w:val="Title2"/>
        <w:jc w:val="left"/>
      </w:pPr>
    </w:p>
    <w:p w14:paraId="00A742E1" w14:textId="29AEA19E" w:rsidR="005E0371" w:rsidRPr="006A7B24" w:rsidRDefault="005E0371" w:rsidP="00BF4E9E">
      <w:pPr>
        <w:pStyle w:val="Title2"/>
      </w:pPr>
    </w:p>
    <w:sectPr w:rsidR="005E0371" w:rsidRPr="006A7B24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52A6C" w14:textId="77777777" w:rsidR="00AF2B04" w:rsidRDefault="00AF2B04">
      <w:pPr>
        <w:spacing w:line="240" w:lineRule="auto"/>
      </w:pPr>
      <w:r>
        <w:separator/>
      </w:r>
    </w:p>
    <w:p w14:paraId="6EE92754" w14:textId="77777777" w:rsidR="00AF2B04" w:rsidRDefault="00AF2B04"/>
  </w:endnote>
  <w:endnote w:type="continuationSeparator" w:id="0">
    <w:p w14:paraId="10673806" w14:textId="77777777" w:rsidR="00AF2B04" w:rsidRDefault="00AF2B04">
      <w:pPr>
        <w:spacing w:line="240" w:lineRule="auto"/>
      </w:pPr>
      <w:r>
        <w:continuationSeparator/>
      </w:r>
    </w:p>
    <w:p w14:paraId="62DCFA1F" w14:textId="77777777" w:rsidR="00AF2B04" w:rsidRDefault="00AF2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37831" w14:textId="77777777" w:rsidR="00AF2B04" w:rsidRDefault="00AF2B04">
      <w:pPr>
        <w:spacing w:line="240" w:lineRule="auto"/>
      </w:pPr>
      <w:r>
        <w:separator/>
      </w:r>
    </w:p>
    <w:p w14:paraId="4EE6FC37" w14:textId="77777777" w:rsidR="00AF2B04" w:rsidRDefault="00AF2B04"/>
  </w:footnote>
  <w:footnote w:type="continuationSeparator" w:id="0">
    <w:p w14:paraId="14F1E695" w14:textId="77777777" w:rsidR="00AF2B04" w:rsidRDefault="00AF2B04">
      <w:pPr>
        <w:spacing w:line="240" w:lineRule="auto"/>
      </w:pPr>
      <w:r>
        <w:continuationSeparator/>
      </w:r>
    </w:p>
    <w:p w14:paraId="1F279874" w14:textId="77777777" w:rsidR="00AF2B04" w:rsidRDefault="00AF2B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6D941089" w:rsidR="006A2BF0" w:rsidRDefault="00AF2B0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C3722">
          <w:rPr>
            <w:rStyle w:val="Strong"/>
          </w:rPr>
          <w:t>ASSIGNMENT 6.3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4A0167C3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4C2B00">
          <w:rPr>
            <w:rFonts w:asciiTheme="majorHAnsi" w:eastAsiaTheme="majorEastAsia" w:hAnsiTheme="majorHAnsi" w:cstheme="majorBidi"/>
          </w:rPr>
          <w:t>6.</w:t>
        </w:r>
        <w:r w:rsidR="00DC3722">
          <w:rPr>
            <w:rFonts w:asciiTheme="majorHAnsi" w:eastAsiaTheme="majorEastAsia" w:hAnsiTheme="majorHAnsi" w:cstheme="majorBidi"/>
          </w:rPr>
          <w:t>3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5553"/>
    <w:rsid w:val="00447F2B"/>
    <w:rsid w:val="004643B7"/>
    <w:rsid w:val="0048215D"/>
    <w:rsid w:val="00484D6C"/>
    <w:rsid w:val="00495A46"/>
    <w:rsid w:val="004A0947"/>
    <w:rsid w:val="004A4BF7"/>
    <w:rsid w:val="004C2B00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85A44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E6D65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D2D13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2B04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232C5"/>
    <w:rsid w:val="00D45696"/>
    <w:rsid w:val="00D52847"/>
    <w:rsid w:val="00D552BF"/>
    <w:rsid w:val="00D8095C"/>
    <w:rsid w:val="00D85B68"/>
    <w:rsid w:val="00D909BA"/>
    <w:rsid w:val="00D95835"/>
    <w:rsid w:val="00DB23F2"/>
    <w:rsid w:val="00DC372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63549"/>
    <w:rsid w:val="001A7F1E"/>
    <w:rsid w:val="001B6FB9"/>
    <w:rsid w:val="00307EDB"/>
    <w:rsid w:val="003761AB"/>
    <w:rsid w:val="003D0153"/>
    <w:rsid w:val="004D0FD5"/>
    <w:rsid w:val="005F4DEF"/>
    <w:rsid w:val="006B1900"/>
    <w:rsid w:val="006F6BAC"/>
    <w:rsid w:val="0073303C"/>
    <w:rsid w:val="007356DC"/>
    <w:rsid w:val="00784A0C"/>
    <w:rsid w:val="007E61F7"/>
    <w:rsid w:val="00847AF8"/>
    <w:rsid w:val="00894AD9"/>
    <w:rsid w:val="00AB0454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6.3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6.3</dc:title>
  <dc:subject/>
  <dc:creator>michelle</dc:creator>
  <cp:keywords/>
  <dc:description/>
  <cp:lastModifiedBy>Michelle Nesbitt</cp:lastModifiedBy>
  <cp:revision>3</cp:revision>
  <cp:lastPrinted>2018-01-31T15:24:00Z</cp:lastPrinted>
  <dcterms:created xsi:type="dcterms:W3CDTF">2020-08-13T22:25:00Z</dcterms:created>
  <dcterms:modified xsi:type="dcterms:W3CDTF">2020-08-13T22:26:00Z</dcterms:modified>
</cp:coreProperties>
</file>